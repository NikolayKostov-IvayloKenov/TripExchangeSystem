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1AFF" w:rsidRDefault="00AB7064" w:rsidP="002B1AFF">
      <w:pPr>
        <w:pStyle w:val="Title"/>
        <w:jc w:val="center"/>
      </w:pPr>
      <w:r>
        <w:t>Trip</w:t>
      </w:r>
      <w:r w:rsidR="002F35C2">
        <w:t xml:space="preserve"> Exchange</w:t>
      </w:r>
      <w:r w:rsidR="002B1AFF" w:rsidRPr="002B1AFF">
        <w:t xml:space="preserve"> System</w:t>
      </w:r>
    </w:p>
    <w:p w:rsidR="00E66419" w:rsidRDefault="00E66419" w:rsidP="00E66419">
      <w:pPr>
        <w:pStyle w:val="Heading1"/>
      </w:pPr>
      <w:r>
        <w:t>Overall Task Description</w:t>
      </w:r>
    </w:p>
    <w:p w:rsidR="00E66419" w:rsidRDefault="00E66419" w:rsidP="00E66419">
      <w:r>
        <w:t>Trip Exchange system is an application that makes possible shared car trips for people who do not know each other.</w:t>
      </w:r>
    </w:p>
    <w:p w:rsidR="00E66419" w:rsidRDefault="00E66419" w:rsidP="00E66419">
      <w:r>
        <w:t>The system provides a way to see a range of drivers and their trips. Only part of the information is public. Registered users can create trips; make sorting, filtering and paging on the results; join trips.</w:t>
      </w:r>
    </w:p>
    <w:p w:rsidR="00E66419" w:rsidRDefault="00E66419" w:rsidP="00E66419">
      <w:r>
        <w:t>Your task is to implement a SPA application using AngularJS and consuming a provided ASP.NET Web API 2 server.</w:t>
      </w:r>
    </w:p>
    <w:p w:rsidR="00E66419" w:rsidRDefault="00E66419" w:rsidP="00E66419">
      <w:pPr>
        <w:pStyle w:val="Heading1"/>
      </w:pPr>
      <w:r>
        <w:t>REST API Server</w:t>
      </w:r>
    </w:p>
    <w:p w:rsidR="00E66419" w:rsidRPr="007A5BC6" w:rsidRDefault="00E66419" w:rsidP="00E66419">
      <w:pPr>
        <w:pStyle w:val="Heading2"/>
      </w:pPr>
      <w:r>
        <w:t>Description</w:t>
      </w:r>
    </w:p>
    <w:p w:rsidR="00E66419" w:rsidRDefault="00E66419" w:rsidP="00E66419">
      <w:r>
        <w:t xml:space="preserve">You are given a REST API server (as well as documentation for it) locally to use from Visual Studio. The REST API server uses the standard Microsoft Identity system with different routes. Additionally, you may consume the same services at the following link: </w:t>
      </w:r>
      <w:hyperlink r:id="rId11" w:history="1">
        <w:r w:rsidRPr="00402D56">
          <w:rPr>
            <w:rStyle w:val="Hyperlink"/>
          </w:rPr>
          <w:t>http://spa2014.bgcoder.com/</w:t>
        </w:r>
      </w:hyperlink>
      <w:r>
        <w:t xml:space="preserve"> </w:t>
      </w:r>
    </w:p>
    <w:p w:rsidR="00E66419" w:rsidRDefault="00E66419" w:rsidP="00E66419">
      <w:r>
        <w:t xml:space="preserve">More details on the services are also available here: </w:t>
      </w:r>
      <w:hyperlink r:id="rId12" w:history="1">
        <w:r w:rsidRPr="00402D56">
          <w:rPr>
            <w:rStyle w:val="Hyperlink"/>
          </w:rPr>
          <w:t>http://spa2014.bgcoder.com/Help</w:t>
        </w:r>
      </w:hyperlink>
      <w:r>
        <w:t xml:space="preserve"> </w:t>
      </w:r>
    </w:p>
    <w:p w:rsidR="00E66419" w:rsidRDefault="00E66419" w:rsidP="00E66419">
      <w:r>
        <w:t xml:space="preserve">The REST API server is also open sourced at GitHub: </w:t>
      </w:r>
      <w:hyperlink r:id="rId13" w:history="1">
        <w:r w:rsidR="00F911C5" w:rsidRPr="00E55B6A">
          <w:rPr>
            <w:rStyle w:val="Hyperlink"/>
          </w:rPr>
          <w:t>https://github.com/NikolayKostov-IvayloKenov/TripExchangeSystem</w:t>
        </w:r>
      </w:hyperlink>
    </w:p>
    <w:p w:rsidR="00F911C5" w:rsidRDefault="00F911C5" w:rsidP="00E66419">
      <w:r>
        <w:t>You can also find “</w:t>
      </w:r>
      <w:r w:rsidRPr="00F911C5">
        <w:rPr>
          <w:i/>
        </w:rPr>
        <w:t>Postman.requests.json</w:t>
      </w:r>
      <w:r>
        <w:t>” file that contains most of the requests exported from Postman. You can use it for debugging.</w:t>
      </w:r>
    </w:p>
    <w:p w:rsidR="00E66419" w:rsidRDefault="00E66419" w:rsidP="00E66419">
      <w:pPr>
        <w:pStyle w:val="Heading1"/>
      </w:pPr>
      <w:r>
        <w:t>AngularJS Client</w:t>
      </w:r>
    </w:p>
    <w:p w:rsidR="00E66419" w:rsidRDefault="00E66419" w:rsidP="00E66419">
      <w:pPr>
        <w:pStyle w:val="Heading2"/>
      </w:pPr>
      <w:r>
        <w:t>Description</w:t>
      </w:r>
    </w:p>
    <w:p w:rsidR="00E66419" w:rsidRDefault="00E66419" w:rsidP="00E66419">
      <w:r>
        <w:t>Implement routes for the client application.</w:t>
      </w:r>
    </w:p>
    <w:p w:rsidR="00E66419" w:rsidRDefault="00E66419" w:rsidP="00E66419">
      <w:r>
        <w:t>The routes can be either public or private (accessible only by registered users).</w:t>
      </w:r>
    </w:p>
    <w:p w:rsidR="00E66419" w:rsidRDefault="00E66419" w:rsidP="00E66419">
      <w:r>
        <w:t>You are provided with screenshots of a sample application for better understanding.</w:t>
      </w:r>
    </w:p>
    <w:p w:rsidR="00E66419" w:rsidRDefault="00E66419" w:rsidP="00E66419">
      <w:r>
        <w:t>Invalid routes should redirect to the home page.</w:t>
      </w:r>
    </w:p>
    <w:p w:rsidR="00E66419" w:rsidRDefault="00E66419" w:rsidP="00E66419">
      <w:pPr>
        <w:pStyle w:val="Heading3"/>
      </w:pPr>
      <w:r>
        <w:t>The routes</w:t>
      </w:r>
    </w:p>
    <w:p w:rsidR="00E66419" w:rsidRDefault="00E66419" w:rsidP="00E66419">
      <w:pPr>
        <w:numPr>
          <w:ilvl w:val="0"/>
          <w:numId w:val="1"/>
        </w:numPr>
        <w:spacing w:before="120" w:after="120" w:line="240" w:lineRule="auto"/>
        <w:jc w:val="both"/>
      </w:pPr>
      <w:r>
        <w:t>#/</w:t>
      </w:r>
    </w:p>
    <w:p w:rsidR="00E66419" w:rsidRDefault="00E66419" w:rsidP="00E66419">
      <w:pPr>
        <w:numPr>
          <w:ilvl w:val="1"/>
          <w:numId w:val="1"/>
        </w:numPr>
        <w:spacing w:before="120" w:after="120" w:line="240" w:lineRule="auto"/>
        <w:jc w:val="both"/>
      </w:pPr>
      <w:r>
        <w:t>Shows the home page</w:t>
      </w:r>
    </w:p>
    <w:p w:rsidR="00E66419" w:rsidRDefault="00E66419" w:rsidP="00E66419">
      <w:pPr>
        <w:numPr>
          <w:ilvl w:val="1"/>
          <w:numId w:val="1"/>
        </w:numPr>
        <w:spacing w:before="120" w:after="120" w:line="240" w:lineRule="auto"/>
        <w:jc w:val="both"/>
      </w:pPr>
      <w:r>
        <w:t>Shows latest 10 available trips</w:t>
      </w:r>
    </w:p>
    <w:p w:rsidR="00E66419" w:rsidRDefault="00E66419" w:rsidP="00E66419">
      <w:pPr>
        <w:numPr>
          <w:ilvl w:val="1"/>
          <w:numId w:val="1"/>
        </w:numPr>
        <w:spacing w:before="120" w:after="120" w:line="240" w:lineRule="auto"/>
        <w:jc w:val="both"/>
      </w:pPr>
      <w:r>
        <w:t>Shows last 10 registered drivers</w:t>
      </w:r>
    </w:p>
    <w:p w:rsidR="00E66419" w:rsidRDefault="00E66419" w:rsidP="00E66419">
      <w:pPr>
        <w:numPr>
          <w:ilvl w:val="1"/>
          <w:numId w:val="1"/>
        </w:numPr>
        <w:spacing w:before="120" w:after="120" w:line="240" w:lineRule="auto"/>
        <w:jc w:val="both"/>
      </w:pPr>
      <w:r>
        <w:t>Shows statistics for the trips and drivers (you should cache these statistics on the client until next refresh of the application)</w:t>
      </w:r>
    </w:p>
    <w:p w:rsidR="00E66419" w:rsidRDefault="00E66419" w:rsidP="00E66419">
      <w:pPr>
        <w:numPr>
          <w:ilvl w:val="1"/>
          <w:numId w:val="1"/>
        </w:numPr>
        <w:spacing w:before="120" w:after="120" w:line="240" w:lineRule="auto"/>
        <w:jc w:val="both"/>
      </w:pPr>
      <w:r>
        <w:t>Shows register and login (or logged user, if any)</w:t>
      </w:r>
    </w:p>
    <w:p w:rsidR="00E66419" w:rsidRDefault="00E66419" w:rsidP="00E66419">
      <w:pPr>
        <w:numPr>
          <w:ilvl w:val="1"/>
          <w:numId w:val="1"/>
        </w:numPr>
        <w:spacing w:before="120" w:after="120" w:line="240" w:lineRule="auto"/>
        <w:jc w:val="both"/>
      </w:pPr>
      <w:r>
        <w:lastRenderedPageBreak/>
        <w:t>Shows links to trips and drivers pages</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w:t>
      </w:r>
      <w:r w:rsidRPr="003128B8">
        <w:t>unauthorized</w:t>
      </w:r>
    </w:p>
    <w:p w:rsidR="00E66419" w:rsidRDefault="00E66419" w:rsidP="00E66419">
      <w:pPr>
        <w:numPr>
          <w:ilvl w:val="1"/>
          <w:numId w:val="1"/>
        </w:numPr>
        <w:spacing w:before="120" w:after="120" w:line="240" w:lineRule="auto"/>
        <w:jc w:val="both"/>
      </w:pPr>
      <w:r>
        <w:t>This page should be used in case of unauthorized access to a part of the application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#/register</w:t>
      </w:r>
    </w:p>
    <w:p w:rsidR="00E66419" w:rsidRDefault="00E66419" w:rsidP="00E66419">
      <w:pPr>
        <w:numPr>
          <w:ilvl w:val="1"/>
          <w:numId w:val="1"/>
        </w:numPr>
        <w:spacing w:before="120" w:after="120" w:line="240" w:lineRule="auto"/>
        <w:jc w:val="both"/>
      </w:pPr>
      <w:r>
        <w:t>Should provide form for registering new user</w:t>
      </w:r>
    </w:p>
    <w:p w:rsidR="00E66419" w:rsidRDefault="00E66419" w:rsidP="00E66419">
      <w:pPr>
        <w:numPr>
          <w:ilvl w:val="1"/>
          <w:numId w:val="1"/>
        </w:numPr>
        <w:spacing w:before="120" w:after="120" w:line="240" w:lineRule="auto"/>
        <w:jc w:val="both"/>
      </w:pPr>
      <w:r>
        <w:t>The user should be able to choose whether he is driver or not. If the user chooses he/she is a driver, he/she should provide a car name</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Should redirect to the home page after successful registration</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(public part)</w:t>
      </w:r>
    </w:p>
    <w:p w:rsidR="00E66419" w:rsidRDefault="00E66419" w:rsidP="00E66419">
      <w:pPr>
        <w:numPr>
          <w:ilvl w:val="1"/>
          <w:numId w:val="1"/>
        </w:numPr>
        <w:spacing w:before="120" w:after="120" w:line="240" w:lineRule="auto"/>
        <w:jc w:val="both"/>
      </w:pPr>
      <w:r>
        <w:t xml:space="preserve">Should show 10 drivers </w:t>
      </w:r>
      <w:r w:rsidR="000349A7">
        <w:t>(</w:t>
      </w:r>
      <w:r w:rsidR="000349A7">
        <w:t>sorted by number of total trips</w:t>
      </w:r>
      <w:r w:rsidR="000349A7">
        <w:t xml:space="preserve">) </w:t>
      </w:r>
      <w:bookmarkStart w:id="0" w:name="_GoBack"/>
      <w:bookmarkEnd w:id="0"/>
      <w:r>
        <w:t xml:space="preserve">with their </w:t>
      </w:r>
      <w:r w:rsidR="00DC189A">
        <w:t xml:space="preserve">number of </w:t>
      </w:r>
      <w:r>
        <w:t xml:space="preserve">upcoming trips and </w:t>
      </w:r>
      <w:r w:rsidR="00DC189A">
        <w:t xml:space="preserve">number of </w:t>
      </w:r>
      <w:r>
        <w:t>total trips in the system</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#/trips (public part)</w:t>
      </w:r>
    </w:p>
    <w:p w:rsidR="00E66419" w:rsidRDefault="00E66419" w:rsidP="00E66419">
      <w:pPr>
        <w:numPr>
          <w:ilvl w:val="1"/>
          <w:numId w:val="1"/>
        </w:numPr>
        <w:spacing w:before="120" w:after="120" w:line="240" w:lineRule="auto"/>
        <w:jc w:val="both"/>
      </w:pPr>
      <w:r>
        <w:t>Should show latest 10 upcoming trips with their driver name, from and to cities and departure time.</w:t>
      </w:r>
    </w:p>
    <w:p w:rsidR="00E66419" w:rsidRDefault="00E66419" w:rsidP="00E66419">
      <w:pPr>
        <w:numPr>
          <w:ilvl w:val="1"/>
          <w:numId w:val="1"/>
        </w:numPr>
        <w:spacing w:before="120" w:after="120" w:line="240" w:lineRule="auto"/>
        <w:jc w:val="both"/>
      </w:pPr>
      <w:r>
        <w:t>Public</w:t>
      </w:r>
    </w:p>
    <w:p w:rsidR="00E66419" w:rsidRDefault="00E66419" w:rsidP="00E66419">
      <w:pPr>
        <w:numPr>
          <w:ilvl w:val="0"/>
          <w:numId w:val="1"/>
        </w:numPr>
        <w:spacing w:before="120" w:after="120" w:line="240" w:lineRule="auto"/>
        <w:jc w:val="both"/>
      </w:pPr>
      <w:r>
        <w:t>#/drivers (private part)</w:t>
      </w:r>
    </w:p>
    <w:p w:rsidR="00E66419" w:rsidRDefault="00E66419" w:rsidP="00E66419">
      <w:pPr>
        <w:numPr>
          <w:ilvl w:val="1"/>
          <w:numId w:val="1"/>
        </w:numPr>
        <w:spacing w:before="120" w:after="120" w:line="240" w:lineRule="auto"/>
        <w:jc w:val="both"/>
      </w:pPr>
      <w:r>
        <w:t>Should show pages of drivers (10 per page) and username filter</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#/drivers/:id (private part)</w:t>
      </w:r>
    </w:p>
    <w:p w:rsidR="00E66419" w:rsidRDefault="00E66419" w:rsidP="00E66419">
      <w:pPr>
        <w:numPr>
          <w:ilvl w:val="1"/>
          <w:numId w:val="1"/>
        </w:numPr>
        <w:spacing w:before="120" w:after="120" w:line="240" w:lineRule="auto"/>
        <w:jc w:val="both"/>
      </w:pPr>
      <w:r>
        <w:t>Should show information about the driver with the provided id</w:t>
      </w:r>
    </w:p>
    <w:p w:rsidR="00E66419" w:rsidRDefault="00E66419" w:rsidP="00E66419">
      <w:pPr>
        <w:numPr>
          <w:ilvl w:val="1"/>
          <w:numId w:val="1"/>
        </w:numPr>
        <w:spacing w:before="120" w:after="120" w:line="240" w:lineRule="auto"/>
        <w:jc w:val="both"/>
      </w:pPr>
      <w:r>
        <w:t>Should show the driver’s trips</w:t>
      </w:r>
    </w:p>
    <w:p w:rsidR="00E66419" w:rsidRDefault="00E66419" w:rsidP="00E66419">
      <w:pPr>
        <w:numPr>
          <w:ilvl w:val="1"/>
          <w:numId w:val="1"/>
        </w:numPr>
        <w:spacing w:before="120" w:after="120" w:line="240" w:lineRule="auto"/>
        <w:jc w:val="both"/>
      </w:pPr>
      <w:r>
        <w:t>The driver’s trips should have client side filtering by only logged user trips and only selected driver trips</w:t>
      </w:r>
    </w:p>
    <w:p w:rsidR="00E66419" w:rsidRDefault="00E66419" w:rsidP="00E66419">
      <w:pPr>
        <w:numPr>
          <w:ilvl w:val="1"/>
          <w:numId w:val="1"/>
        </w:numPr>
        <w:spacing w:before="120" w:after="120" w:line="240" w:lineRule="auto"/>
        <w:jc w:val="both"/>
      </w:pPr>
      <w:r>
        <w:t>The driver’s trips should have client side sorting options by from, to and descending departure time</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 (private part)</w:t>
      </w:r>
    </w:p>
    <w:p w:rsidR="00E66419" w:rsidRDefault="00E66419" w:rsidP="00E66419">
      <w:pPr>
        <w:numPr>
          <w:ilvl w:val="1"/>
          <w:numId w:val="1"/>
        </w:numPr>
        <w:spacing w:before="120" w:after="120" w:line="240" w:lineRule="auto"/>
        <w:jc w:val="both"/>
      </w:pPr>
      <w:r>
        <w:t>Should show pages of trips (10 per page)</w:t>
      </w:r>
    </w:p>
    <w:p w:rsidR="00E66419" w:rsidRDefault="00E66419" w:rsidP="00E66419">
      <w:pPr>
        <w:numPr>
          <w:ilvl w:val="1"/>
          <w:numId w:val="1"/>
        </w:numPr>
        <w:spacing w:before="120" w:after="120" w:line="240" w:lineRule="auto"/>
        <w:jc w:val="both"/>
      </w:pPr>
      <w:r>
        <w:t>Should give link to the create trip route</w:t>
      </w:r>
    </w:p>
    <w:p w:rsidR="00E66419" w:rsidRDefault="00E66419" w:rsidP="00E66419">
      <w:pPr>
        <w:numPr>
          <w:ilvl w:val="1"/>
          <w:numId w:val="1"/>
        </w:numPr>
        <w:spacing w:before="120" w:after="120" w:line="240" w:lineRule="auto"/>
        <w:jc w:val="both"/>
      </w:pPr>
      <w:r>
        <w:lastRenderedPageBreak/>
        <w:t>Trips should have server-side filters for including already finished trips and only current logged user’s trips</w:t>
      </w:r>
    </w:p>
    <w:p w:rsidR="00E66419" w:rsidRDefault="00E66419" w:rsidP="00E66419">
      <w:pPr>
        <w:numPr>
          <w:ilvl w:val="1"/>
          <w:numId w:val="1"/>
        </w:numPr>
        <w:spacing w:before="120" w:after="120" w:line="240" w:lineRule="auto"/>
        <w:jc w:val="both"/>
      </w:pPr>
      <w:r>
        <w:t>Trips should have server-side filters for from and to cities</w:t>
      </w:r>
    </w:p>
    <w:p w:rsidR="00E66419" w:rsidRDefault="00E66419" w:rsidP="00E66419">
      <w:pPr>
        <w:numPr>
          <w:ilvl w:val="1"/>
          <w:numId w:val="1"/>
        </w:numPr>
        <w:spacing w:before="120" w:after="120" w:line="240" w:lineRule="auto"/>
        <w:jc w:val="both"/>
      </w:pPr>
      <w:r>
        <w:t>Trips should have server-side ordering by driver, date, number of seats , from and to cities in both ascending and descending order</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Visualize dates in human-readable format</w:t>
      </w:r>
    </w:p>
    <w:p w:rsidR="00E66419" w:rsidRDefault="00E66419" w:rsidP="00E66419">
      <w:pPr>
        <w:numPr>
          <w:ilvl w:val="1"/>
          <w:numId w:val="1"/>
        </w:numPr>
        <w:spacing w:before="120" w:after="120" w:line="240" w:lineRule="auto"/>
        <w:jc w:val="both"/>
      </w:pPr>
      <w:r>
        <w:t>Visualize pictures for the Is Mine field</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#/trips/create (private)</w:t>
      </w:r>
    </w:p>
    <w:p w:rsidR="00E66419" w:rsidRDefault="00E66419" w:rsidP="00E66419">
      <w:pPr>
        <w:numPr>
          <w:ilvl w:val="1"/>
          <w:numId w:val="1"/>
        </w:numPr>
        <w:spacing w:before="120" w:after="120" w:line="240" w:lineRule="auto"/>
        <w:jc w:val="both"/>
      </w:pPr>
      <w:r>
        <w:t>Available only for registered drivers</w:t>
      </w:r>
    </w:p>
    <w:p w:rsidR="00E66419" w:rsidRDefault="00E66419" w:rsidP="00E66419">
      <w:pPr>
        <w:numPr>
          <w:ilvl w:val="1"/>
          <w:numId w:val="1"/>
        </w:numPr>
        <w:spacing w:before="120" w:after="120" w:line="240" w:lineRule="auto"/>
        <w:jc w:val="both"/>
      </w:pPr>
      <w:r>
        <w:t>Should have form with from and to cities, available seats and departure time</w:t>
      </w:r>
    </w:p>
    <w:p w:rsidR="00E66419" w:rsidRDefault="00E66419" w:rsidP="00E66419">
      <w:pPr>
        <w:numPr>
          <w:ilvl w:val="1"/>
          <w:numId w:val="1"/>
        </w:numPr>
        <w:spacing w:before="120" w:after="120" w:line="240" w:lineRule="auto"/>
        <w:jc w:val="both"/>
      </w:pPr>
      <w:r>
        <w:t>Should redirect to the trips page after successful creation</w:t>
      </w:r>
    </w:p>
    <w:p w:rsidR="00E66419" w:rsidRDefault="00E66419" w:rsidP="00E66419">
      <w:pPr>
        <w:numPr>
          <w:ilvl w:val="1"/>
          <w:numId w:val="1"/>
        </w:numPr>
        <w:spacing w:before="120" w:after="120" w:line="240" w:lineRule="auto"/>
        <w:jc w:val="both"/>
      </w:pPr>
      <w:r>
        <w:t>Use dropdown lists where possible</w:t>
      </w:r>
    </w:p>
    <w:p w:rsidR="00E66419" w:rsidRDefault="00E66419" w:rsidP="00E66419">
      <w:pPr>
        <w:numPr>
          <w:ilvl w:val="1"/>
          <w:numId w:val="1"/>
        </w:numPr>
        <w:spacing w:before="120" w:after="120" w:line="240" w:lineRule="auto"/>
        <w:jc w:val="both"/>
      </w:pPr>
      <w:r>
        <w:t>Use numeric textbox and date time picker</w:t>
      </w:r>
    </w:p>
    <w:p w:rsidR="00E66419" w:rsidRDefault="00E66419" w:rsidP="00E66419">
      <w:pPr>
        <w:numPr>
          <w:ilvl w:val="1"/>
          <w:numId w:val="1"/>
        </w:numPr>
        <w:spacing w:before="120" w:after="120" w:line="240" w:lineRule="auto"/>
        <w:jc w:val="both"/>
      </w:pPr>
      <w:r>
        <w:t>Validate the fields as much as possible on the form</w:t>
      </w:r>
    </w:p>
    <w:p w:rsidR="00E66419" w:rsidRDefault="00E66419" w:rsidP="00E66419">
      <w:pPr>
        <w:numPr>
          <w:ilvl w:val="1"/>
          <w:numId w:val="1"/>
        </w:numPr>
        <w:spacing w:before="120" w:after="120" w:line="240" w:lineRule="auto"/>
        <w:jc w:val="both"/>
      </w:pPr>
      <w:r>
        <w:t>Private</w:t>
      </w:r>
    </w:p>
    <w:p w:rsidR="00E66419" w:rsidRDefault="00E66419" w:rsidP="00E66419">
      <w:pPr>
        <w:numPr>
          <w:ilvl w:val="0"/>
          <w:numId w:val="1"/>
        </w:numPr>
        <w:spacing w:before="120" w:after="120" w:line="240" w:lineRule="auto"/>
        <w:jc w:val="both"/>
      </w:pPr>
      <w:r>
        <w:t>#/trips/:id (private)</w:t>
      </w:r>
    </w:p>
    <w:p w:rsidR="00E66419" w:rsidRDefault="00E66419" w:rsidP="00E66419">
      <w:pPr>
        <w:numPr>
          <w:ilvl w:val="1"/>
          <w:numId w:val="1"/>
        </w:numPr>
        <w:spacing w:before="120" w:after="120" w:line="240" w:lineRule="auto"/>
        <w:jc w:val="both"/>
      </w:pPr>
      <w:r>
        <w:t>Should show information about the trip with the provided id</w:t>
      </w:r>
    </w:p>
    <w:p w:rsidR="00E66419" w:rsidRDefault="00E66419" w:rsidP="00E66419">
      <w:pPr>
        <w:numPr>
          <w:ilvl w:val="1"/>
          <w:numId w:val="1"/>
        </w:numPr>
        <w:spacing w:before="120" w:after="120" w:line="240" w:lineRule="auto"/>
        <w:jc w:val="both"/>
      </w:pPr>
      <w:r>
        <w:t>Should give possibility for joining the trip</w:t>
      </w:r>
    </w:p>
    <w:p w:rsidR="00E66419" w:rsidRDefault="00E66419" w:rsidP="00E66419">
      <w:pPr>
        <w:numPr>
          <w:ilvl w:val="1"/>
          <w:numId w:val="1"/>
        </w:numPr>
        <w:spacing w:before="120" w:after="120" w:line="240" w:lineRule="auto"/>
        <w:jc w:val="both"/>
      </w:pPr>
      <w:r>
        <w:t>Should show all the passengers’ names</w:t>
      </w:r>
    </w:p>
    <w:p w:rsidR="00E66419" w:rsidRDefault="00E66419" w:rsidP="00E66419">
      <w:pPr>
        <w:pStyle w:val="Heading1"/>
      </w:pPr>
      <w:r>
        <w:t>General requirements</w:t>
      </w:r>
    </w:p>
    <w:p w:rsidR="00E66419" w:rsidRDefault="00E66419" w:rsidP="00E66419">
      <w:r>
        <w:t>The application’s core logic must be written with AngularJS. You are free to use any other libraries like Twitter Bootstrap, jQuery, UnderscoreJS, etc.</w:t>
      </w:r>
    </w:p>
    <w:p w:rsidR="00E66419" w:rsidRDefault="00E66419" w:rsidP="00E66419">
      <w:r>
        <w:t>Your application must have:</w:t>
      </w:r>
    </w:p>
    <w:p w:rsidR="00E66419" w:rsidRDefault="00E66419" w:rsidP="00E66419">
      <w:pPr>
        <w:numPr>
          <w:ilvl w:val="0"/>
          <w:numId w:val="2"/>
        </w:numPr>
        <w:spacing w:before="120" w:after="120" w:line="240" w:lineRule="auto"/>
        <w:jc w:val="both"/>
      </w:pPr>
      <w:r>
        <w:t>At least 3 custom controllers (excluding the identity controllers)</w:t>
      </w:r>
    </w:p>
    <w:p w:rsidR="00E66419" w:rsidRDefault="00E66419" w:rsidP="00E66419">
      <w:pPr>
        <w:numPr>
          <w:ilvl w:val="0"/>
          <w:numId w:val="2"/>
        </w:numPr>
        <w:spacing w:before="120" w:after="120" w:line="240" w:lineRule="auto"/>
        <w:jc w:val="both"/>
      </w:pPr>
      <w:r>
        <w:t>At least 3 custom directives</w:t>
      </w:r>
    </w:p>
    <w:p w:rsidR="00E66419" w:rsidRDefault="00E66419" w:rsidP="00E66419">
      <w:pPr>
        <w:numPr>
          <w:ilvl w:val="0"/>
          <w:numId w:val="2"/>
        </w:numPr>
        <w:spacing w:before="120" w:after="120" w:line="240" w:lineRule="auto"/>
        <w:jc w:val="both"/>
      </w:pPr>
      <w:r>
        <w:t>At least 1 custom filter</w:t>
      </w:r>
    </w:p>
    <w:p w:rsidR="00E66419" w:rsidRDefault="00E66419" w:rsidP="00E66419">
      <w:pPr>
        <w:numPr>
          <w:ilvl w:val="0"/>
          <w:numId w:val="2"/>
        </w:numPr>
        <w:spacing w:before="120" w:after="120" w:line="240" w:lineRule="auto"/>
        <w:jc w:val="both"/>
      </w:pPr>
      <w:r>
        <w:t xml:space="preserve">At least 4 custom </w:t>
      </w:r>
      <w:r w:rsidR="00944989">
        <w:t xml:space="preserve">services </w:t>
      </w:r>
      <w:r>
        <w:t>(excluding the identity services)</w:t>
      </w:r>
    </w:p>
    <w:p w:rsidR="00E66419" w:rsidRDefault="00E66419" w:rsidP="00E66419">
      <w:pPr>
        <w:numPr>
          <w:ilvl w:val="0"/>
          <w:numId w:val="2"/>
        </w:numPr>
        <w:spacing w:before="120" w:after="120" w:line="240" w:lineRule="auto"/>
        <w:jc w:val="both"/>
      </w:pPr>
      <w:r>
        <w:t>Visualization for all success or error messages coming from the server</w:t>
      </w:r>
    </w:p>
    <w:p w:rsidR="00E66419" w:rsidRDefault="00E66419" w:rsidP="00E66419">
      <w:r>
        <w:t>Write high quality code and follow the best practices.</w:t>
      </w:r>
    </w:p>
    <w:p w:rsidR="00E66419" w:rsidRDefault="00E66419" w:rsidP="00E66419">
      <w:r>
        <w:t>Beautiful UI is not necessary, but should be usable enough. You may use Twitter Bootstrap, if you are familiar with it.</w:t>
      </w:r>
    </w:p>
    <w:p w:rsidR="00E66419" w:rsidRDefault="00E66419" w:rsidP="00E66419">
      <w:r>
        <w:lastRenderedPageBreak/>
        <w:t xml:space="preserve">You are provided with a skeleton application with implemented register, login, logout and session. You may use it, if you want. </w:t>
      </w:r>
      <w:r>
        <w:sym w:font="Wingdings" w:char="F04A"/>
      </w:r>
    </w:p>
    <w:p w:rsidR="002B1AFF" w:rsidRPr="00707983" w:rsidRDefault="002B1AFF" w:rsidP="002B1AFF">
      <w:pPr>
        <w:pStyle w:val="Heading1"/>
      </w:pPr>
      <w:r w:rsidRPr="00707983">
        <w:t>RESTful API Overview</w:t>
      </w:r>
    </w:p>
    <w:p w:rsidR="002B1AFF" w:rsidRDefault="002B1AFF" w:rsidP="002B1AFF">
      <w:r>
        <w:t>The RESTful API is exposing web services to work with the server. The API has the following web service endpoints:</w:t>
      </w:r>
    </w:p>
    <w:tbl>
      <w:tblPr>
        <w:tblW w:w="104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534"/>
        <w:gridCol w:w="3861"/>
        <w:gridCol w:w="5032"/>
      </w:tblGrid>
      <w:tr w:rsidR="002B1AFF" w:rsidTr="00676B47">
        <w:tc>
          <w:tcPr>
            <w:tcW w:w="1534" w:type="dxa"/>
            <w:shd w:val="clear" w:color="auto" w:fill="auto"/>
          </w:tcPr>
          <w:p w:rsidR="002B1AFF" w:rsidRPr="00F30D1B" w:rsidRDefault="002B1AFF" w:rsidP="00DC558B">
            <w:pPr>
              <w:spacing w:after="0" w:line="240" w:lineRule="auto"/>
              <w:jc w:val="center"/>
              <w:rPr>
                <w:b/>
              </w:rPr>
            </w:pPr>
            <w:r w:rsidRPr="00F30D1B">
              <w:rPr>
                <w:b/>
              </w:rPr>
              <w:t>HTTP Method</w:t>
            </w:r>
          </w:p>
        </w:tc>
        <w:tc>
          <w:tcPr>
            <w:tcW w:w="3861" w:type="dxa"/>
            <w:shd w:val="clear" w:color="auto" w:fill="auto"/>
          </w:tcPr>
          <w:p w:rsidR="002B1AFF" w:rsidRPr="001E139B" w:rsidRDefault="002B1AFF" w:rsidP="00DC558B">
            <w:pPr>
              <w:spacing w:after="0" w:line="240" w:lineRule="auto"/>
              <w:jc w:val="center"/>
              <w:rPr>
                <w:b/>
              </w:rPr>
            </w:pPr>
            <w:r w:rsidRPr="001E139B">
              <w:rPr>
                <w:b/>
              </w:rPr>
              <w:t>Web service endpoint</w:t>
            </w:r>
          </w:p>
        </w:tc>
        <w:tc>
          <w:tcPr>
            <w:tcW w:w="5032" w:type="dxa"/>
            <w:shd w:val="clear" w:color="auto" w:fill="auto"/>
          </w:tcPr>
          <w:p w:rsidR="002B1AFF" w:rsidRPr="001E139B" w:rsidRDefault="002B1AFF" w:rsidP="00DC558B">
            <w:pPr>
              <w:spacing w:after="0" w:line="240" w:lineRule="auto"/>
              <w:jc w:val="center"/>
              <w:rPr>
                <w:b/>
              </w:rPr>
            </w:pPr>
            <w:r w:rsidRPr="001E139B">
              <w:rPr>
                <w:b/>
              </w:rPr>
              <w:t>Description</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api/users/register</w:t>
            </w:r>
          </w:p>
        </w:tc>
        <w:tc>
          <w:tcPr>
            <w:tcW w:w="5032" w:type="dxa"/>
            <w:shd w:val="clear" w:color="auto" w:fill="auto"/>
          </w:tcPr>
          <w:p w:rsidR="002B1AFF" w:rsidRDefault="002B1AFF" w:rsidP="00DC558B">
            <w:pPr>
              <w:spacing w:after="0" w:line="240" w:lineRule="auto"/>
            </w:pPr>
            <w:r>
              <w:t xml:space="preserve">Registers a </w:t>
            </w:r>
            <w:r w:rsidRPr="00C7103F">
              <w:rPr>
                <w:b/>
              </w:rPr>
              <w:t>new user</w:t>
            </w:r>
            <w:r>
              <w:t xml:space="preserve"> in the system.</w:t>
            </w:r>
          </w:p>
        </w:tc>
      </w:tr>
      <w:tr w:rsidR="002B1AFF" w:rsidTr="00676B47">
        <w:tc>
          <w:tcPr>
            <w:tcW w:w="1534" w:type="dxa"/>
            <w:shd w:val="clear" w:color="auto" w:fill="auto"/>
          </w:tcPr>
          <w:p w:rsidR="002B1AFF" w:rsidRPr="00F30D1B" w:rsidRDefault="002B1AFF" w:rsidP="00DC558B">
            <w:pPr>
              <w:spacing w:after="0" w:line="240" w:lineRule="auto"/>
            </w:pPr>
            <w:r w:rsidRPr="00F30D1B">
              <w:t>POST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api/users/login</w:t>
            </w:r>
          </w:p>
        </w:tc>
        <w:tc>
          <w:tcPr>
            <w:tcW w:w="5032" w:type="dxa"/>
            <w:shd w:val="clear" w:color="auto" w:fill="auto"/>
          </w:tcPr>
          <w:p w:rsidR="002B1AFF" w:rsidRPr="000F438B" w:rsidRDefault="002B1AFF" w:rsidP="00DC558B">
            <w:pPr>
              <w:spacing w:after="0" w:line="240" w:lineRule="auto"/>
              <w:rPr>
                <w:lang w:val="bg-BG"/>
              </w:rPr>
            </w:pPr>
            <w:r w:rsidRPr="00C7103F">
              <w:rPr>
                <w:b/>
              </w:rPr>
              <w:t>Logs in</w:t>
            </w:r>
            <w:r>
              <w:t xml:space="preserve"> a user in the system.</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api/users/userInfo</w:t>
            </w:r>
          </w:p>
        </w:tc>
        <w:tc>
          <w:tcPr>
            <w:tcW w:w="5032" w:type="dxa"/>
            <w:shd w:val="clear" w:color="auto" w:fill="auto"/>
          </w:tcPr>
          <w:p w:rsidR="002B1AFF" w:rsidRDefault="002B1AFF" w:rsidP="00DC558B">
            <w:pPr>
              <w:spacing w:after="0" w:line="240" w:lineRule="auto"/>
            </w:pPr>
            <w:r>
              <w:t xml:space="preserve">Gets the information about the </w:t>
            </w:r>
            <w:r w:rsidRPr="00C7103F">
              <w:rPr>
                <w:b/>
              </w:rPr>
              <w:t>current logged user</w:t>
            </w:r>
          </w:p>
        </w:tc>
      </w:tr>
      <w:tr w:rsidR="002B1AFF" w:rsidTr="00676B47">
        <w:tc>
          <w:tcPr>
            <w:tcW w:w="1534" w:type="dxa"/>
            <w:shd w:val="clear" w:color="auto" w:fill="auto"/>
          </w:tcPr>
          <w:p w:rsidR="002B1AFF" w:rsidRPr="00F30D1B" w:rsidRDefault="002B1AFF" w:rsidP="00DC558B">
            <w:pPr>
              <w:spacing w:after="0" w:line="240" w:lineRule="auto"/>
            </w:pPr>
            <w:r>
              <w:t>POST</w:t>
            </w:r>
          </w:p>
        </w:tc>
        <w:tc>
          <w:tcPr>
            <w:tcW w:w="3861" w:type="dxa"/>
            <w:shd w:val="clear" w:color="auto" w:fill="auto"/>
          </w:tcPr>
          <w:p w:rsidR="002B1AFF" w:rsidRPr="00C72334" w:rsidRDefault="002B1AFF" w:rsidP="00DC558B">
            <w:pPr>
              <w:spacing w:after="0" w:line="240" w:lineRule="auto"/>
              <w:rPr>
                <w:b/>
                <w:noProof/>
              </w:rPr>
            </w:pPr>
            <w:r w:rsidRPr="00C72334">
              <w:rPr>
                <w:b/>
                <w:noProof/>
              </w:rPr>
              <w:t>api/users/logout</w:t>
            </w:r>
          </w:p>
        </w:tc>
        <w:tc>
          <w:tcPr>
            <w:tcW w:w="5032" w:type="dxa"/>
            <w:shd w:val="clear" w:color="auto" w:fill="auto"/>
          </w:tcPr>
          <w:p w:rsidR="002B1AFF" w:rsidRDefault="002B1AFF" w:rsidP="00DC558B">
            <w:pPr>
              <w:spacing w:after="0" w:line="240" w:lineRule="auto"/>
            </w:pPr>
            <w:r w:rsidRPr="00C7103F">
              <w:rPr>
                <w:b/>
              </w:rPr>
              <w:t>Logs out</w:t>
            </w:r>
            <w:r>
              <w:t xml:space="preserve"> a user from the system.</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2334" w:rsidRDefault="002B1AFF" w:rsidP="00DC558B">
            <w:pPr>
              <w:spacing w:after="0" w:line="240" w:lineRule="auto"/>
              <w:rPr>
                <w:b/>
                <w:noProof/>
              </w:rPr>
            </w:pPr>
            <w:r w:rsidRPr="00C72334">
              <w:rPr>
                <w:b/>
                <w:noProof/>
              </w:rPr>
              <w:t>api/stats</w:t>
            </w:r>
          </w:p>
        </w:tc>
        <w:tc>
          <w:tcPr>
            <w:tcW w:w="5032" w:type="dxa"/>
            <w:shd w:val="clear" w:color="auto" w:fill="auto"/>
          </w:tcPr>
          <w:p w:rsidR="002B1AFF" w:rsidRDefault="002B1AFF" w:rsidP="00DC558B">
            <w:pPr>
              <w:spacing w:after="0" w:line="240" w:lineRule="auto"/>
            </w:pPr>
            <w:r>
              <w:t xml:space="preserve">Gets </w:t>
            </w:r>
            <w:r w:rsidRPr="00C7103F">
              <w:rPr>
                <w:b/>
              </w:rPr>
              <w:t>statistics</w:t>
            </w:r>
            <w:r>
              <w:t xml:space="preserve"> for the system – total trips, total users, total drivers and total finished trips.</w:t>
            </w:r>
          </w:p>
        </w:tc>
      </w:tr>
      <w:tr w:rsidR="002717B6" w:rsidTr="00676B47">
        <w:tc>
          <w:tcPr>
            <w:tcW w:w="1534" w:type="dxa"/>
            <w:shd w:val="clear" w:color="auto" w:fill="auto"/>
          </w:tcPr>
          <w:p w:rsidR="002717B6" w:rsidRDefault="002717B6" w:rsidP="00DC558B">
            <w:pPr>
              <w:spacing w:after="0" w:line="240" w:lineRule="auto"/>
            </w:pPr>
            <w:r>
              <w:t>GET (public)</w:t>
            </w:r>
          </w:p>
        </w:tc>
        <w:tc>
          <w:tcPr>
            <w:tcW w:w="3861" w:type="dxa"/>
            <w:shd w:val="clear" w:color="auto" w:fill="auto"/>
          </w:tcPr>
          <w:p w:rsidR="002717B6" w:rsidRPr="00C72334" w:rsidRDefault="002717B6" w:rsidP="00DC558B">
            <w:pPr>
              <w:spacing w:after="0" w:line="240" w:lineRule="auto"/>
              <w:rPr>
                <w:b/>
                <w:noProof/>
              </w:rPr>
            </w:pPr>
            <w:r>
              <w:rPr>
                <w:b/>
                <w:noProof/>
              </w:rPr>
              <w:t>api/cities</w:t>
            </w:r>
          </w:p>
        </w:tc>
        <w:tc>
          <w:tcPr>
            <w:tcW w:w="5032" w:type="dxa"/>
            <w:shd w:val="clear" w:color="auto" w:fill="auto"/>
          </w:tcPr>
          <w:p w:rsidR="002717B6" w:rsidRDefault="002717B6" w:rsidP="002717B6">
            <w:pPr>
              <w:spacing w:after="0" w:line="240" w:lineRule="auto"/>
            </w:pPr>
            <w:r>
              <w:t>Gets l</w:t>
            </w:r>
            <w:r w:rsidRPr="002717B6">
              <w:t xml:space="preserve">ist of strings with </w:t>
            </w:r>
            <w:r w:rsidRPr="00D237DD">
              <w:rPr>
                <w:b/>
              </w:rPr>
              <w:t>all cities</w:t>
            </w:r>
            <w:r w:rsidRPr="002717B6">
              <w:t xml:space="preserve"> sorted by name</w:t>
            </w:r>
          </w:p>
        </w:tc>
      </w:tr>
      <w:tr w:rsidR="002B1AFF" w:rsidTr="00676B47">
        <w:tc>
          <w:tcPr>
            <w:tcW w:w="1534" w:type="dxa"/>
            <w:shd w:val="clear" w:color="auto" w:fill="auto"/>
          </w:tcPr>
          <w:p w:rsidR="002B1AFF" w:rsidRPr="00F30D1B" w:rsidRDefault="002B1AFF" w:rsidP="00DC558B">
            <w:pPr>
              <w:spacing w:after="0" w:line="240" w:lineRule="auto"/>
            </w:pPr>
            <w:r w:rsidRPr="00F30D1B">
              <w:t>POST</w:t>
            </w:r>
          </w:p>
        </w:tc>
        <w:tc>
          <w:tcPr>
            <w:tcW w:w="3861" w:type="dxa"/>
            <w:shd w:val="clear" w:color="auto" w:fill="auto"/>
          </w:tcPr>
          <w:p w:rsidR="002B1AFF" w:rsidRPr="00F545CD" w:rsidRDefault="002B1AFF" w:rsidP="00DC558B">
            <w:pPr>
              <w:spacing w:after="0" w:line="240" w:lineRule="auto"/>
              <w:rPr>
                <w:b/>
                <w:noProof/>
                <w:lang w:val="bg-BG"/>
              </w:rPr>
            </w:pPr>
            <w:r w:rsidRPr="00F545CD">
              <w:rPr>
                <w:b/>
                <w:noProof/>
              </w:rPr>
              <w:t>api/trips</w:t>
            </w:r>
          </w:p>
        </w:tc>
        <w:tc>
          <w:tcPr>
            <w:tcW w:w="5032" w:type="dxa"/>
            <w:shd w:val="clear" w:color="auto" w:fill="auto"/>
          </w:tcPr>
          <w:p w:rsidR="002B1AFF" w:rsidRDefault="002B1AFF" w:rsidP="00DC558B">
            <w:pPr>
              <w:spacing w:after="0" w:line="240" w:lineRule="auto"/>
            </w:pPr>
            <w:r w:rsidRPr="00D237DD">
              <w:rPr>
                <w:b/>
              </w:rPr>
              <w:t>Creates a new trip</w:t>
            </w:r>
            <w:r>
              <w:t xml:space="preserve"> with current user as driver.</w:t>
            </w:r>
          </w:p>
        </w:tc>
      </w:tr>
      <w:tr w:rsidR="001261DE" w:rsidTr="003002F5">
        <w:tc>
          <w:tcPr>
            <w:tcW w:w="1534" w:type="dxa"/>
            <w:shd w:val="clear" w:color="auto" w:fill="auto"/>
          </w:tcPr>
          <w:p w:rsidR="001261DE" w:rsidRPr="00F30D1B" w:rsidRDefault="001261DE" w:rsidP="003002F5">
            <w:pPr>
              <w:spacing w:after="0" w:line="240" w:lineRule="auto"/>
            </w:pPr>
            <w:r w:rsidRPr="00F30D1B">
              <w:t>GET</w:t>
            </w:r>
          </w:p>
        </w:tc>
        <w:tc>
          <w:tcPr>
            <w:tcW w:w="3861" w:type="dxa"/>
            <w:shd w:val="clear" w:color="auto" w:fill="auto"/>
          </w:tcPr>
          <w:p w:rsidR="001261DE" w:rsidRPr="00F545CD" w:rsidRDefault="001261DE" w:rsidP="003002F5">
            <w:pPr>
              <w:spacing w:after="0" w:line="240" w:lineRule="auto"/>
              <w:rPr>
                <w:b/>
                <w:noProof/>
              </w:rPr>
            </w:pPr>
            <w:r w:rsidRPr="00F545CD">
              <w:rPr>
                <w:b/>
                <w:noProof/>
              </w:rPr>
              <w:t>api/trips/{tripId}</w:t>
            </w:r>
          </w:p>
        </w:tc>
        <w:tc>
          <w:tcPr>
            <w:tcW w:w="5032" w:type="dxa"/>
            <w:shd w:val="clear" w:color="auto" w:fill="auto"/>
          </w:tcPr>
          <w:p w:rsidR="001261DE" w:rsidRDefault="001261DE" w:rsidP="00D237DD">
            <w:pPr>
              <w:spacing w:after="0" w:line="240" w:lineRule="auto"/>
            </w:pPr>
            <w:r>
              <w:t xml:space="preserve">Gets </w:t>
            </w:r>
            <w:r w:rsidRPr="00D237DD">
              <w:rPr>
                <w:b/>
              </w:rPr>
              <w:t>trip</w:t>
            </w:r>
            <w:r w:rsidR="00D237DD" w:rsidRPr="00D237DD">
              <w:rPr>
                <w:b/>
              </w:rPr>
              <w:t xml:space="preserve"> details</w:t>
            </w:r>
            <w:r>
              <w:t xml:space="preserve"> </w:t>
            </w:r>
            <w:r w:rsidR="00D237DD">
              <w:t>by its id.</w:t>
            </w:r>
          </w:p>
        </w:tc>
      </w:tr>
      <w:tr w:rsidR="00923550" w:rsidTr="00676B47">
        <w:tc>
          <w:tcPr>
            <w:tcW w:w="1534" w:type="dxa"/>
            <w:shd w:val="clear" w:color="auto" w:fill="auto"/>
          </w:tcPr>
          <w:p w:rsidR="00923550" w:rsidRPr="00F30D1B" w:rsidRDefault="00923550" w:rsidP="00923550">
            <w:pPr>
              <w:spacing w:after="0" w:line="240" w:lineRule="auto"/>
            </w:pPr>
            <w:r>
              <w:t>PUT</w:t>
            </w:r>
          </w:p>
        </w:tc>
        <w:tc>
          <w:tcPr>
            <w:tcW w:w="3861" w:type="dxa"/>
            <w:shd w:val="clear" w:color="auto" w:fill="auto"/>
          </w:tcPr>
          <w:p w:rsidR="00923550" w:rsidRPr="007132A7" w:rsidRDefault="00923550" w:rsidP="00923550">
            <w:pPr>
              <w:spacing w:after="0" w:line="240" w:lineRule="auto"/>
              <w:rPr>
                <w:b/>
                <w:noProof/>
              </w:rPr>
            </w:pPr>
            <w:r w:rsidRPr="007132A7">
              <w:rPr>
                <w:b/>
                <w:noProof/>
              </w:rPr>
              <w:t>api/trips/{tripId}</w:t>
            </w:r>
          </w:p>
        </w:tc>
        <w:tc>
          <w:tcPr>
            <w:tcW w:w="5032" w:type="dxa"/>
            <w:shd w:val="clear" w:color="auto" w:fill="auto"/>
          </w:tcPr>
          <w:p w:rsidR="00923550" w:rsidRDefault="00923550" w:rsidP="000E63A6">
            <w:pPr>
              <w:spacing w:after="0" w:line="240" w:lineRule="auto"/>
            </w:pPr>
            <w:r w:rsidRPr="003E4E51">
              <w:rPr>
                <w:b/>
              </w:rPr>
              <w:t>Join</w:t>
            </w:r>
            <w:r w:rsidR="000E63A6">
              <w:rPr>
                <w:b/>
              </w:rPr>
              <w:t xml:space="preserve">s </w:t>
            </w:r>
            <w:r w:rsidRPr="003E4E51">
              <w:rPr>
                <w:b/>
              </w:rPr>
              <w:t>a trip</w:t>
            </w:r>
            <w:r w:rsidR="000E63A6">
              <w:t xml:space="preserve"> (with available seats)</w:t>
            </w:r>
            <w:r>
              <w:t xml:space="preserve"> by given id – assigns the current user as </w:t>
            </w:r>
            <w:r w:rsidR="000E63A6">
              <w:t xml:space="preserve">a </w:t>
            </w:r>
            <w:r>
              <w:t>passenger.</w:t>
            </w:r>
          </w:p>
        </w:tc>
      </w:tr>
      <w:tr w:rsidR="002B1AFF" w:rsidTr="00676B47">
        <w:tc>
          <w:tcPr>
            <w:tcW w:w="1534" w:type="dxa"/>
            <w:shd w:val="clear" w:color="auto" w:fill="auto"/>
          </w:tcPr>
          <w:p w:rsidR="002B1AFF" w:rsidRPr="00F30D1B" w:rsidRDefault="002B1AFF" w:rsidP="00DC558B">
            <w:pPr>
              <w:spacing w:after="0" w:line="240" w:lineRule="auto"/>
            </w:pPr>
            <w:r w:rsidRPr="00F30D1B">
              <w:t>GET (public)</w:t>
            </w:r>
          </w:p>
        </w:tc>
        <w:tc>
          <w:tcPr>
            <w:tcW w:w="3861" w:type="dxa"/>
            <w:shd w:val="clear" w:color="auto" w:fill="auto"/>
          </w:tcPr>
          <w:p w:rsidR="002B1AFF" w:rsidRPr="003606B6" w:rsidRDefault="002B1AFF" w:rsidP="00DC558B">
            <w:pPr>
              <w:spacing w:after="0" w:line="240" w:lineRule="auto"/>
              <w:rPr>
                <w:b/>
                <w:noProof/>
                <w:lang w:val="bg-BG"/>
              </w:rPr>
            </w:pPr>
            <w:r w:rsidRPr="003606B6">
              <w:rPr>
                <w:b/>
                <w:noProof/>
              </w:rPr>
              <w:t>api/trips</w:t>
            </w:r>
          </w:p>
        </w:tc>
        <w:tc>
          <w:tcPr>
            <w:tcW w:w="5032" w:type="dxa"/>
            <w:shd w:val="clear" w:color="auto" w:fill="auto"/>
          </w:tcPr>
          <w:p w:rsidR="002B1AFF" w:rsidRDefault="002B1AFF" w:rsidP="00B72536">
            <w:pPr>
              <w:spacing w:after="0" w:line="240" w:lineRule="auto"/>
            </w:pPr>
            <w:r>
              <w:t xml:space="preserve">Gets </w:t>
            </w:r>
            <w:bookmarkStart w:id="1" w:name="OLE_LINK3"/>
            <w:bookmarkStart w:id="2" w:name="OLE_LINK4"/>
            <w:r w:rsidRPr="008E0207">
              <w:rPr>
                <w:b/>
              </w:rPr>
              <w:t>top 10</w:t>
            </w:r>
            <w:r w:rsidR="00B72536">
              <w:rPr>
                <w:b/>
              </w:rPr>
              <w:t xml:space="preserve"> upcoming</w:t>
            </w:r>
            <w:r w:rsidRPr="008E0207">
              <w:rPr>
                <w:b/>
              </w:rPr>
              <w:t xml:space="preserve"> trips</w:t>
            </w:r>
            <w:r w:rsidR="00824ED2">
              <w:t xml:space="preserve"> </w:t>
            </w:r>
            <w:r w:rsidR="00FA2B3A">
              <w:t>s</w:t>
            </w:r>
            <w:r w:rsidR="00824ED2">
              <w:t>orted by their time</w:t>
            </w:r>
            <w:r>
              <w:t xml:space="preserve"> of</w:t>
            </w:r>
            <w:r w:rsidR="008E0207">
              <w:t xml:space="preserve"> departure in ascending order</w:t>
            </w:r>
            <w:bookmarkEnd w:id="1"/>
            <w:bookmarkEnd w:id="2"/>
            <w:r>
              <w:t>.</w:t>
            </w:r>
          </w:p>
        </w:tc>
      </w:tr>
      <w:tr w:rsidR="002B1AFF" w:rsidTr="00676B47">
        <w:tc>
          <w:tcPr>
            <w:tcW w:w="1534" w:type="dxa"/>
            <w:shd w:val="clear" w:color="auto" w:fill="auto"/>
          </w:tcPr>
          <w:p w:rsidR="002B1AFF" w:rsidRPr="00F30D1B" w:rsidRDefault="002B1AFF" w:rsidP="00DC558B">
            <w:pPr>
              <w:spacing w:after="0" w:line="240" w:lineRule="auto"/>
            </w:pPr>
            <w:r w:rsidRPr="00F30D1B">
              <w:t>GET</w:t>
            </w:r>
          </w:p>
        </w:tc>
        <w:tc>
          <w:tcPr>
            <w:tcW w:w="3861" w:type="dxa"/>
            <w:shd w:val="clear" w:color="auto" w:fill="auto"/>
          </w:tcPr>
          <w:p w:rsidR="002B1AFF" w:rsidRPr="003606B6" w:rsidRDefault="002B1AFF" w:rsidP="00DC558B">
            <w:pPr>
              <w:spacing w:after="0" w:line="240" w:lineRule="auto"/>
              <w:rPr>
                <w:b/>
                <w:noProof/>
              </w:rPr>
            </w:pPr>
            <w:r w:rsidRPr="003606B6">
              <w:rPr>
                <w:b/>
                <w:noProof/>
              </w:rPr>
              <w:t>api/trips?page=</w:t>
            </w:r>
            <w:r w:rsidR="00676B47" w:rsidRPr="003606B6">
              <w:rPr>
                <w:b/>
                <w:noProof/>
              </w:rPr>
              <w:t>{</w:t>
            </w:r>
            <w:r w:rsidRPr="003606B6">
              <w:rPr>
                <w:b/>
                <w:noProof/>
              </w:rPr>
              <w:t>P</w:t>
            </w:r>
            <w:r w:rsidR="00676B47" w:rsidRPr="003606B6">
              <w:rPr>
                <w:b/>
                <w:noProof/>
              </w:rPr>
              <w:t>}</w:t>
            </w:r>
          </w:p>
        </w:tc>
        <w:tc>
          <w:tcPr>
            <w:tcW w:w="5032" w:type="dxa"/>
            <w:shd w:val="clear" w:color="auto" w:fill="auto"/>
          </w:tcPr>
          <w:p w:rsidR="002B1AFF" w:rsidRDefault="00B72536" w:rsidP="00B72536">
            <w:pPr>
              <w:spacing w:after="0" w:line="240" w:lineRule="auto"/>
            </w:pPr>
            <w:r>
              <w:t>Gets the trips on</w:t>
            </w:r>
            <w:r w:rsidR="002B1AFF">
              <w:t xml:space="preserve"> </w:t>
            </w:r>
            <w:r w:rsidR="002B1AFF" w:rsidRPr="00170970">
              <w:rPr>
                <w:b/>
              </w:rPr>
              <w:t xml:space="preserve">page </w:t>
            </w:r>
            <w:r w:rsidR="00170970">
              <w:rPr>
                <w:b/>
              </w:rPr>
              <w:t>{</w:t>
            </w:r>
            <w:r w:rsidR="002B1AFF" w:rsidRPr="00170970">
              <w:rPr>
                <w:b/>
              </w:rPr>
              <w:t>P</w:t>
            </w:r>
            <w:r w:rsidR="00170970">
              <w:rPr>
                <w:b/>
              </w:rPr>
              <w:t>}</w:t>
            </w:r>
            <w:r w:rsidR="00170970">
              <w:t xml:space="preserve"> where their departure time is in the future</w:t>
            </w:r>
            <w:r w:rsidR="000E7360">
              <w:t xml:space="preserve"> (upcoming only)</w:t>
            </w:r>
            <w:r w:rsidR="002B1AFF">
              <w:t xml:space="preserve">. All trips are sorted </w:t>
            </w:r>
            <w:r w:rsidR="00824ED2">
              <w:t xml:space="preserve">by their time of departure in ascending order </w:t>
            </w:r>
            <w:r w:rsidR="002B1AFF">
              <w:t>and are at most 10.</w:t>
            </w:r>
            <w:r w:rsidR="0045142F">
              <w:t xml:space="preserve"> </w:t>
            </w:r>
            <w:r w:rsidR="0063488E">
              <w:t>If</w:t>
            </w:r>
            <w:r w:rsidR="0045142F">
              <w:t xml:space="preserve"> page</w:t>
            </w:r>
            <w:r w:rsidR="0063488E">
              <w:t xml:space="preserve"> parameter </w:t>
            </w:r>
            <w:r w:rsidR="0045142F">
              <w:t xml:space="preserve">is </w:t>
            </w:r>
            <w:r w:rsidR="0063488E">
              <w:t xml:space="preserve">missing </w:t>
            </w:r>
            <w:r w:rsidR="0045142F">
              <w:t>its default value is 1.</w:t>
            </w:r>
          </w:p>
        </w:tc>
      </w:tr>
      <w:tr w:rsidR="002B1AFF" w:rsidTr="00676B47">
        <w:tc>
          <w:tcPr>
            <w:tcW w:w="1534" w:type="dxa"/>
            <w:shd w:val="clear" w:color="auto" w:fill="auto"/>
          </w:tcPr>
          <w:p w:rsidR="002B1AFF" w:rsidRPr="00F30D1B" w:rsidRDefault="002B1AFF" w:rsidP="00DC558B">
            <w:pPr>
              <w:spacing w:after="0" w:line="240" w:lineRule="auto"/>
            </w:pPr>
            <w:r>
              <w:t>GET</w:t>
            </w:r>
          </w:p>
        </w:tc>
        <w:tc>
          <w:tcPr>
            <w:tcW w:w="3861" w:type="dxa"/>
            <w:shd w:val="clear" w:color="auto" w:fill="auto"/>
          </w:tcPr>
          <w:p w:rsidR="002B1AFF" w:rsidRPr="00923550" w:rsidRDefault="002B1AFF" w:rsidP="000E7360">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w:t>
            </w:r>
            <w:r w:rsidR="000E7360" w:rsidRPr="00923550">
              <w:rPr>
                <w:b/>
                <w:noProof/>
              </w:rPr>
              <w:t xml:space="preserve">orderBy </w:t>
            </w:r>
            <w:r w:rsidRPr="00923550">
              <w:rPr>
                <w:b/>
                <w:noProof/>
              </w:rPr>
              <w:t>=</w:t>
            </w:r>
            <w:r w:rsidR="00676B47" w:rsidRPr="00923550">
              <w:rPr>
                <w:b/>
                <w:noProof/>
              </w:rPr>
              <w:t>{</w:t>
            </w:r>
            <w:r w:rsidRPr="00923550">
              <w:rPr>
                <w:b/>
                <w:noProof/>
              </w:rPr>
              <w:t>S</w:t>
            </w:r>
            <w:r w:rsidR="00676B47" w:rsidRPr="00923550">
              <w:rPr>
                <w:b/>
                <w:noProof/>
              </w:rPr>
              <w:t>}</w:t>
            </w:r>
            <w:r w:rsidRPr="00923550">
              <w:rPr>
                <w:b/>
                <w:noProof/>
              </w:rPr>
              <w:t>&amp;</w:t>
            </w:r>
            <w:r w:rsidR="000E7360" w:rsidRPr="00923550">
              <w:rPr>
                <w:b/>
                <w:noProof/>
              </w:rPr>
              <w:t>orderType</w:t>
            </w:r>
            <w:r w:rsidRPr="00923550">
              <w:rPr>
                <w:b/>
                <w:noProof/>
              </w:rPr>
              <w:t>=</w:t>
            </w:r>
            <w:r w:rsidR="00676B47" w:rsidRPr="00923550">
              <w:rPr>
                <w:b/>
                <w:noProof/>
              </w:rPr>
              <w:t>{</w:t>
            </w:r>
            <w:r w:rsidRPr="00923550">
              <w:rPr>
                <w:b/>
                <w:noProof/>
              </w:rPr>
              <w:t>O</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B72536">
              <w:t>on</w:t>
            </w:r>
            <w:r>
              <w:t xml:space="preserve"> page </w:t>
            </w:r>
            <w:r w:rsidR="00DE71D9">
              <w:t>{</w:t>
            </w:r>
            <w:r>
              <w:t>P</w:t>
            </w:r>
            <w:r w:rsidR="00DE71D9">
              <w:t>}</w:t>
            </w:r>
            <w:r w:rsidR="00397AC0">
              <w:t>.</w:t>
            </w:r>
          </w:p>
          <w:p w:rsidR="002B1AFF" w:rsidRDefault="002B1AFF" w:rsidP="00397AC0">
            <w:pPr>
              <w:spacing w:after="0" w:line="240" w:lineRule="auto"/>
            </w:pPr>
            <w:r>
              <w:t xml:space="preserve">All trips are </w:t>
            </w:r>
            <w:r w:rsidR="00776D1D">
              <w:t>ordered</w:t>
            </w:r>
            <w:r>
              <w:t xml:space="preserve"> by “</w:t>
            </w:r>
            <w:bookmarkStart w:id="3" w:name="OLE_LINK5"/>
            <w:bookmarkStart w:id="4" w:name="OLE_LINK6"/>
            <w:r w:rsidRPr="00FB704A">
              <w:rPr>
                <w:b/>
              </w:rPr>
              <w:t>driver</w:t>
            </w:r>
            <w:r>
              <w:t>”, “</w:t>
            </w:r>
            <w:r w:rsidRPr="00FB704A">
              <w:rPr>
                <w:b/>
              </w:rPr>
              <w:t>date</w:t>
            </w:r>
            <w:r>
              <w:t>”, “</w:t>
            </w:r>
            <w:r w:rsidRPr="00FB704A">
              <w:rPr>
                <w:b/>
              </w:rPr>
              <w:t>seats</w:t>
            </w:r>
            <w:r>
              <w:t>”</w:t>
            </w:r>
            <w:r w:rsidR="00130FFE">
              <w:t xml:space="preserve"> (free seats)</w:t>
            </w:r>
            <w:r w:rsidR="00A50B15">
              <w:t>, “</w:t>
            </w:r>
            <w:r w:rsidR="00A50B15" w:rsidRPr="00FB704A">
              <w:rPr>
                <w:b/>
              </w:rPr>
              <w:t>from</w:t>
            </w:r>
            <w:r w:rsidR="00A50B15">
              <w:t>”, “</w:t>
            </w:r>
            <w:r w:rsidR="00A50B15" w:rsidRPr="00FB704A">
              <w:rPr>
                <w:b/>
              </w:rPr>
              <w:t>to</w:t>
            </w:r>
            <w:bookmarkEnd w:id="3"/>
            <w:bookmarkEnd w:id="4"/>
            <w:r w:rsidR="00A50B15">
              <w:t>”</w:t>
            </w:r>
            <w:r>
              <w:t xml:space="preserve"> and are at most 10. Order</w:t>
            </w:r>
            <w:r w:rsidR="00776D1D">
              <w:t>Type</w:t>
            </w:r>
            <w:r>
              <w:t xml:space="preserve"> is “</w:t>
            </w:r>
            <w:r w:rsidRPr="00F238D9">
              <w:rPr>
                <w:b/>
              </w:rPr>
              <w:t>asc</w:t>
            </w:r>
            <w:r>
              <w:t>” or “</w:t>
            </w:r>
            <w:r w:rsidRPr="00F238D9">
              <w:rPr>
                <w:b/>
              </w:rPr>
              <w:t>desc</w:t>
            </w:r>
            <w:r>
              <w:t xml:space="preserve">”. If order is missing, it is assumed </w:t>
            </w:r>
            <w:r w:rsidR="002050D0">
              <w:t xml:space="preserve">“date” as default in </w:t>
            </w:r>
            <w:r>
              <w:t xml:space="preserve">“asc” </w:t>
            </w:r>
            <w:r w:rsidR="002050D0">
              <w:t>order</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676B47" w:rsidRPr="00923550">
              <w:rPr>
                <w:b/>
                <w:noProof/>
              </w:rPr>
              <w:t>{</w:t>
            </w:r>
            <w:r w:rsidRPr="00923550">
              <w:rPr>
                <w:b/>
                <w:noProof/>
              </w:rPr>
              <w:t>P</w:t>
            </w:r>
            <w:r w:rsidR="00676B47" w:rsidRPr="00923550">
              <w:rPr>
                <w:b/>
                <w:noProof/>
              </w:rPr>
              <w:t>}</w:t>
            </w:r>
            <w:r w:rsidRPr="00923550">
              <w:rPr>
                <w:b/>
                <w:noProof/>
              </w:rPr>
              <w:t>&amp;from=</w:t>
            </w:r>
            <w:r w:rsidR="00676B47" w:rsidRPr="00923550">
              <w:rPr>
                <w:b/>
                <w:noProof/>
              </w:rPr>
              <w:t>{</w:t>
            </w:r>
            <w:r w:rsidRPr="00923550">
              <w:rPr>
                <w:b/>
                <w:noProof/>
              </w:rPr>
              <w:t>F</w:t>
            </w:r>
            <w:r w:rsidR="00676B47" w:rsidRPr="00923550">
              <w:rPr>
                <w:b/>
                <w:noProof/>
              </w:rPr>
              <w:t>}</w:t>
            </w:r>
            <w:r w:rsidRPr="00923550">
              <w:rPr>
                <w:b/>
                <w:noProof/>
              </w:rPr>
              <w:t>&amp;to=</w:t>
            </w:r>
            <w:r w:rsidR="00676B47" w:rsidRPr="00923550">
              <w:rPr>
                <w:b/>
                <w:noProof/>
              </w:rPr>
              <w:t>{</w:t>
            </w:r>
            <w:r w:rsidRPr="00923550">
              <w:rPr>
                <w:b/>
                <w:noProof/>
              </w:rPr>
              <w:t>T</w:t>
            </w:r>
            <w:r w:rsidR="00676B47" w:rsidRPr="00923550">
              <w:rPr>
                <w:b/>
                <w:noProof/>
              </w:rPr>
              <w:t>}</w:t>
            </w:r>
          </w:p>
        </w:tc>
        <w:tc>
          <w:tcPr>
            <w:tcW w:w="5032" w:type="dxa"/>
            <w:shd w:val="clear" w:color="auto" w:fill="auto"/>
          </w:tcPr>
          <w:p w:rsidR="00397AC0" w:rsidRDefault="002B1AFF" w:rsidP="00397AC0">
            <w:pPr>
              <w:spacing w:after="0" w:line="240" w:lineRule="auto"/>
            </w:pPr>
            <w:r>
              <w:t xml:space="preserve">Gets the trips </w:t>
            </w:r>
            <w:r w:rsidR="00397AC0">
              <w:t>on</w:t>
            </w:r>
            <w:r>
              <w:t xml:space="preserve"> page</w:t>
            </w:r>
            <w:r w:rsidR="00A95FB1">
              <w:t xml:space="preserve"> {</w:t>
            </w:r>
            <w:r>
              <w:t>P</w:t>
            </w:r>
            <w:r w:rsidR="00A95FB1">
              <w:t>}</w:t>
            </w:r>
            <w:r>
              <w:t>.</w:t>
            </w:r>
          </w:p>
          <w:p w:rsidR="002B1AFF" w:rsidRDefault="002B1AFF" w:rsidP="00397AC0">
            <w:pPr>
              <w:spacing w:after="0" w:line="240" w:lineRule="auto"/>
            </w:pPr>
            <w:r>
              <w:t>T</w:t>
            </w:r>
            <w:r w:rsidR="00A15A01">
              <w:t xml:space="preserve">rips are filtered by </w:t>
            </w:r>
            <w:r w:rsidR="00A15A01" w:rsidRPr="007A72AE">
              <w:rPr>
                <w:b/>
              </w:rPr>
              <w:t>from town</w:t>
            </w:r>
            <w:r w:rsidR="00A15A01">
              <w:t xml:space="preserve"> {F} and</w:t>
            </w:r>
            <w:r w:rsidR="00397AC0">
              <w:t>/or</w:t>
            </w:r>
            <w:r w:rsidR="00A15A01">
              <w:t xml:space="preserve"> </w:t>
            </w:r>
            <w:r w:rsidR="00A15A01" w:rsidRPr="007A72AE">
              <w:rPr>
                <w:b/>
              </w:rPr>
              <w:t>to town</w:t>
            </w:r>
            <w:r w:rsidR="00A15A01">
              <w:t xml:space="preserve"> {T}</w:t>
            </w:r>
            <w:r>
              <w:t xml:space="preserve"> (one of which may be missing). </w:t>
            </w:r>
            <w:r w:rsidR="00397AC0">
              <w:t>If from or to is missing, the server returns trips from/to every town.</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DC558B">
            <w:pPr>
              <w:spacing w:after="0" w:line="240" w:lineRule="auto"/>
              <w:rPr>
                <w:b/>
                <w:noProof/>
              </w:rPr>
            </w:pPr>
            <w:r w:rsidRPr="00923550">
              <w:rPr>
                <w:b/>
                <w:noProof/>
              </w:rPr>
              <w:t>api/trips?page=</w:t>
            </w:r>
            <w:r w:rsidR="00240824" w:rsidRPr="00923550">
              <w:rPr>
                <w:b/>
                <w:noProof/>
              </w:rPr>
              <w:t>{</w:t>
            </w:r>
            <w:r w:rsidRPr="00923550">
              <w:rPr>
                <w:b/>
                <w:noProof/>
              </w:rPr>
              <w:t>P</w:t>
            </w:r>
            <w:r w:rsidR="00240824" w:rsidRPr="00923550">
              <w:rPr>
                <w:b/>
                <w:noProof/>
              </w:rPr>
              <w:t>}</w:t>
            </w:r>
            <w:r w:rsidRPr="00923550">
              <w:rPr>
                <w:b/>
                <w:noProof/>
              </w:rPr>
              <w:t>&amp;finished=true</w:t>
            </w:r>
          </w:p>
        </w:tc>
        <w:tc>
          <w:tcPr>
            <w:tcW w:w="5032" w:type="dxa"/>
            <w:shd w:val="clear" w:color="auto" w:fill="auto"/>
          </w:tcPr>
          <w:p w:rsidR="002B1AFF" w:rsidRDefault="002B1AFF" w:rsidP="00095DF9">
            <w:pPr>
              <w:spacing w:after="0" w:line="240" w:lineRule="auto"/>
            </w:pPr>
            <w:r>
              <w:t xml:space="preserve">Gets the trips </w:t>
            </w:r>
            <w:r w:rsidR="00123A88">
              <w:t>on</w:t>
            </w:r>
            <w:r>
              <w:t xml:space="preserve"> page </w:t>
            </w:r>
            <w:r w:rsidR="002B58D5">
              <w:t>{</w:t>
            </w:r>
            <w:r>
              <w:t>P</w:t>
            </w:r>
            <w:r w:rsidR="002B58D5">
              <w:t>}</w:t>
            </w:r>
            <w:r>
              <w:t xml:space="preserve">, </w:t>
            </w:r>
            <w:r w:rsidR="00123A88">
              <w:rPr>
                <w:b/>
              </w:rPr>
              <w:t>including</w:t>
            </w:r>
            <w:r w:rsidRPr="007A72AE">
              <w:rPr>
                <w:b/>
              </w:rPr>
              <w:t xml:space="preserve"> all the already finished trips</w:t>
            </w:r>
            <w:r>
              <w:t xml:space="preserve"> (with </w:t>
            </w:r>
            <w:r w:rsidR="00095DF9">
              <w:t xml:space="preserve">departure time </w:t>
            </w:r>
            <w:r>
              <w:t>earlier than the current time). By default, if finished is missing, the server returns only the upcoming trips.</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923550" w:rsidRDefault="002B1AFF" w:rsidP="002C1C85">
            <w:pPr>
              <w:spacing w:after="0" w:line="240" w:lineRule="auto"/>
              <w:rPr>
                <w:b/>
                <w:noProof/>
              </w:rPr>
            </w:pPr>
            <w:r w:rsidRPr="00923550">
              <w:rPr>
                <w:b/>
                <w:noProof/>
              </w:rPr>
              <w:t>api/trips?page=</w:t>
            </w:r>
            <w:r w:rsidR="00682B2C" w:rsidRPr="00923550">
              <w:rPr>
                <w:b/>
                <w:noProof/>
              </w:rPr>
              <w:t>{</w:t>
            </w:r>
            <w:r w:rsidRPr="00923550">
              <w:rPr>
                <w:b/>
                <w:noProof/>
              </w:rPr>
              <w:t>P</w:t>
            </w:r>
            <w:r w:rsidR="00682B2C" w:rsidRPr="00923550">
              <w:rPr>
                <w:b/>
                <w:noProof/>
              </w:rPr>
              <w:t>}</w:t>
            </w:r>
            <w:r w:rsidRPr="00923550">
              <w:rPr>
                <w:b/>
                <w:noProof/>
              </w:rPr>
              <w:t>&amp;</w:t>
            </w:r>
            <w:r w:rsidR="002C1C85" w:rsidRPr="00923550">
              <w:rPr>
                <w:b/>
                <w:noProof/>
              </w:rPr>
              <w:t xml:space="preserve">onlyMine </w:t>
            </w:r>
            <w:r w:rsidRPr="00923550">
              <w:rPr>
                <w:b/>
                <w:noProof/>
              </w:rPr>
              <w:t>=true</w:t>
            </w:r>
          </w:p>
        </w:tc>
        <w:tc>
          <w:tcPr>
            <w:tcW w:w="5032" w:type="dxa"/>
            <w:shd w:val="clear" w:color="auto" w:fill="auto"/>
          </w:tcPr>
          <w:p w:rsidR="002B1AFF" w:rsidRDefault="002B1AFF" w:rsidP="00095DF9">
            <w:pPr>
              <w:spacing w:after="0" w:line="240" w:lineRule="auto"/>
            </w:pPr>
            <w:r>
              <w:t xml:space="preserve">Gets the trips </w:t>
            </w:r>
            <w:r w:rsidR="00095DF9">
              <w:t>on</w:t>
            </w:r>
            <w:r>
              <w:t xml:space="preserve"> page </w:t>
            </w:r>
            <w:r w:rsidR="002B58D5">
              <w:t>{</w:t>
            </w:r>
            <w:r>
              <w:t>P</w:t>
            </w:r>
            <w:r w:rsidR="002B58D5">
              <w:t>}</w:t>
            </w:r>
            <w:r>
              <w:t xml:space="preserve">. </w:t>
            </w:r>
            <w:r w:rsidR="00095DF9">
              <w:t>Returns</w:t>
            </w:r>
            <w:r>
              <w:t xml:space="preserve"> </w:t>
            </w:r>
            <w:r w:rsidRPr="007A72AE">
              <w:rPr>
                <w:b/>
              </w:rPr>
              <w:t>only the current user’s created or joined trips</w:t>
            </w:r>
            <w:r>
              <w:t>.</w:t>
            </w:r>
            <w:r w:rsidR="0063488E">
              <w:t xml:space="preserve"> If onlyMine is missing, the server returns everyone’s trips.</w:t>
            </w:r>
          </w:p>
        </w:tc>
      </w:tr>
      <w:tr w:rsidR="002B1AFF" w:rsidTr="00676B47">
        <w:tc>
          <w:tcPr>
            <w:tcW w:w="1534" w:type="dxa"/>
            <w:shd w:val="clear" w:color="auto" w:fill="auto"/>
          </w:tcPr>
          <w:p w:rsidR="002B1AFF" w:rsidRPr="00F30D1B" w:rsidRDefault="002B1AFF" w:rsidP="00DC558B">
            <w:pPr>
              <w:spacing w:after="0" w:line="240" w:lineRule="auto"/>
            </w:pPr>
            <w:r>
              <w:t>GET (public)</w:t>
            </w:r>
          </w:p>
        </w:tc>
        <w:tc>
          <w:tcPr>
            <w:tcW w:w="3861" w:type="dxa"/>
            <w:shd w:val="clear" w:color="auto" w:fill="auto"/>
          </w:tcPr>
          <w:p w:rsidR="002B1AFF" w:rsidRPr="00C7103F" w:rsidRDefault="002B1AFF" w:rsidP="00DC558B">
            <w:pPr>
              <w:spacing w:after="0" w:line="240" w:lineRule="auto"/>
              <w:rPr>
                <w:b/>
                <w:noProof/>
              </w:rPr>
            </w:pPr>
            <w:r w:rsidRPr="00C7103F">
              <w:rPr>
                <w:b/>
                <w:noProof/>
              </w:rPr>
              <w:t>api/drivers</w:t>
            </w:r>
          </w:p>
        </w:tc>
        <w:tc>
          <w:tcPr>
            <w:tcW w:w="5032" w:type="dxa"/>
            <w:shd w:val="clear" w:color="auto" w:fill="auto"/>
          </w:tcPr>
          <w:p w:rsidR="002B1AFF" w:rsidRDefault="001D2B60" w:rsidP="00DC558B">
            <w:pPr>
              <w:spacing w:after="0" w:line="240" w:lineRule="auto"/>
            </w:pPr>
            <w:r>
              <w:t>Get</w:t>
            </w:r>
            <w:r w:rsidR="00095DF9">
              <w:t>s</w:t>
            </w:r>
            <w:r>
              <w:t xml:space="preserve"> </w:t>
            </w:r>
            <w:r w:rsidRPr="00C7103F">
              <w:rPr>
                <w:b/>
              </w:rPr>
              <w:t xml:space="preserve">top 10 </w:t>
            </w:r>
            <w:r w:rsidR="002B1AFF" w:rsidRPr="00C7103F">
              <w:rPr>
                <w:b/>
              </w:rPr>
              <w:t>drivers</w:t>
            </w:r>
            <w:r w:rsidR="002B1AFF">
              <w:t xml:space="preserve">, sorted by </w:t>
            </w:r>
            <w:r>
              <w:t xml:space="preserve">number of </w:t>
            </w:r>
            <w:r w:rsidR="000846C7">
              <w:t xml:space="preserve">total </w:t>
            </w:r>
            <w:r>
              <w:t>trips</w:t>
            </w:r>
            <w:r w:rsidR="005741FB">
              <w:t xml:space="preserve"> (desc)</w:t>
            </w:r>
            <w:r>
              <w:t xml:space="preserve"> and then by username</w:t>
            </w:r>
            <w:r w:rsidR="005741FB">
              <w:t xml:space="preserve"> (asc)</w:t>
            </w:r>
            <w:r w:rsidR="002B1AFF">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7857AC">
              <w:rPr>
                <w:b/>
                <w:noProof/>
              </w:rPr>
              <w:t>{</w:t>
            </w:r>
            <w:r w:rsidRPr="006B4A3D">
              <w:rPr>
                <w:b/>
                <w:noProof/>
              </w:rPr>
              <w:t>P</w:t>
            </w:r>
            <w:r w:rsidR="007857AC">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7132A7" w:rsidRPr="003A72C8">
              <w:rPr>
                <w:b/>
              </w:rPr>
              <w:t>{</w:t>
            </w:r>
            <w:r w:rsidRPr="003A72C8">
              <w:rPr>
                <w:b/>
              </w:rPr>
              <w:t>P</w:t>
            </w:r>
            <w:r w:rsidR="007132A7" w:rsidRPr="003A72C8">
              <w:rPr>
                <w:b/>
              </w:rPr>
              <w:t>}</w:t>
            </w:r>
            <w:r>
              <w:t xml:space="preserve">, </w:t>
            </w:r>
            <w:r w:rsidR="005741FB">
              <w:t>sorted by number of</w:t>
            </w:r>
            <w:r w:rsidR="000846C7">
              <w:t xml:space="preserve"> total</w:t>
            </w:r>
            <w:r w:rsidR="005741FB">
              <w:t xml:space="preserve"> trips (desc) and then by username (asc)</w:t>
            </w:r>
            <w:r>
              <w:t>.</w:t>
            </w:r>
          </w:p>
        </w:tc>
      </w:tr>
      <w:tr w:rsidR="002B1AFF" w:rsidTr="00676B47">
        <w:tc>
          <w:tcPr>
            <w:tcW w:w="1534" w:type="dxa"/>
            <w:shd w:val="clear" w:color="auto" w:fill="auto"/>
          </w:tcPr>
          <w:p w:rsidR="002B1AFF" w:rsidRDefault="002B1AFF" w:rsidP="00DC558B">
            <w:pPr>
              <w:spacing w:after="0" w:line="240" w:lineRule="auto"/>
            </w:pPr>
            <w:r>
              <w:t>GET</w:t>
            </w:r>
          </w:p>
        </w:tc>
        <w:tc>
          <w:tcPr>
            <w:tcW w:w="3861" w:type="dxa"/>
            <w:shd w:val="clear" w:color="auto" w:fill="auto"/>
          </w:tcPr>
          <w:p w:rsidR="002B1AFF" w:rsidRPr="006B4A3D" w:rsidRDefault="002B1AFF" w:rsidP="00DC558B">
            <w:pPr>
              <w:spacing w:after="0" w:line="240" w:lineRule="auto"/>
              <w:rPr>
                <w:b/>
                <w:noProof/>
              </w:rPr>
            </w:pPr>
            <w:r w:rsidRPr="006B4A3D">
              <w:rPr>
                <w:b/>
                <w:noProof/>
              </w:rPr>
              <w:t>api/drivers?page=</w:t>
            </w:r>
            <w:r w:rsidR="00104C0D">
              <w:rPr>
                <w:b/>
                <w:noProof/>
              </w:rPr>
              <w:t>{</w:t>
            </w:r>
            <w:r w:rsidRPr="006B4A3D">
              <w:rPr>
                <w:b/>
                <w:noProof/>
              </w:rPr>
              <w:t>P</w:t>
            </w:r>
            <w:r w:rsidR="00104C0D">
              <w:rPr>
                <w:b/>
                <w:noProof/>
              </w:rPr>
              <w:t>}</w:t>
            </w:r>
            <w:r w:rsidRPr="006B4A3D">
              <w:rPr>
                <w:b/>
                <w:noProof/>
              </w:rPr>
              <w:t>&amp;username=</w:t>
            </w:r>
            <w:r w:rsidR="00104C0D">
              <w:rPr>
                <w:b/>
                <w:noProof/>
              </w:rPr>
              <w:t>{</w:t>
            </w:r>
            <w:r w:rsidRPr="006B4A3D">
              <w:rPr>
                <w:b/>
                <w:noProof/>
              </w:rPr>
              <w:t>U</w:t>
            </w:r>
            <w:r w:rsidR="00104C0D">
              <w:rPr>
                <w:b/>
                <w:noProof/>
              </w:rPr>
              <w:t>}</w:t>
            </w:r>
          </w:p>
        </w:tc>
        <w:tc>
          <w:tcPr>
            <w:tcW w:w="5032" w:type="dxa"/>
            <w:shd w:val="clear" w:color="auto" w:fill="auto"/>
          </w:tcPr>
          <w:p w:rsidR="002B1AFF" w:rsidRDefault="002B1AFF" w:rsidP="00D46EF4">
            <w:pPr>
              <w:spacing w:after="0" w:line="240" w:lineRule="auto"/>
            </w:pPr>
            <w:r>
              <w:t xml:space="preserve">Gets the </w:t>
            </w:r>
            <w:r w:rsidRPr="003A72C8">
              <w:rPr>
                <w:b/>
              </w:rPr>
              <w:t xml:space="preserve">drivers from page </w:t>
            </w:r>
            <w:r w:rsidR="003A72C8">
              <w:rPr>
                <w:b/>
              </w:rPr>
              <w:t>{</w:t>
            </w:r>
            <w:r w:rsidRPr="003A72C8">
              <w:rPr>
                <w:b/>
              </w:rPr>
              <w:t>P</w:t>
            </w:r>
            <w:r w:rsidR="003A72C8">
              <w:rPr>
                <w:b/>
              </w:rPr>
              <w:t>}</w:t>
            </w:r>
            <w:r>
              <w:t xml:space="preserve">, </w:t>
            </w:r>
            <w:r w:rsidR="000B5682">
              <w:t xml:space="preserve">sorted by number of </w:t>
            </w:r>
            <w:r w:rsidR="000846C7">
              <w:lastRenderedPageBreak/>
              <w:t xml:space="preserve">total </w:t>
            </w:r>
            <w:r w:rsidR="000B5682">
              <w:t xml:space="preserve">trips (desc) and then by username (asc) </w:t>
            </w:r>
            <w:r>
              <w:t xml:space="preserve">and </w:t>
            </w:r>
            <w:r w:rsidRPr="003A72C8">
              <w:rPr>
                <w:b/>
              </w:rPr>
              <w:t>filtered by username</w:t>
            </w:r>
            <w:r>
              <w:t xml:space="preserve"> (filter is “</w:t>
            </w:r>
            <w:r w:rsidRPr="00E20EF3">
              <w:rPr>
                <w:i/>
              </w:rPr>
              <w:t>contains</w:t>
            </w:r>
            <w:r>
              <w:t>” and case-insensitive).</w:t>
            </w:r>
          </w:p>
        </w:tc>
      </w:tr>
      <w:tr w:rsidR="002B1AFF" w:rsidTr="00676B47">
        <w:tc>
          <w:tcPr>
            <w:tcW w:w="1534" w:type="dxa"/>
            <w:shd w:val="clear" w:color="auto" w:fill="auto"/>
          </w:tcPr>
          <w:p w:rsidR="002B1AFF" w:rsidRDefault="002B1AFF" w:rsidP="00DC558B">
            <w:pPr>
              <w:spacing w:after="0" w:line="240" w:lineRule="auto"/>
            </w:pPr>
            <w:r>
              <w:lastRenderedPageBreak/>
              <w:t>GET</w:t>
            </w:r>
          </w:p>
        </w:tc>
        <w:tc>
          <w:tcPr>
            <w:tcW w:w="3861" w:type="dxa"/>
            <w:shd w:val="clear" w:color="auto" w:fill="auto"/>
          </w:tcPr>
          <w:p w:rsidR="002B1AFF" w:rsidRPr="00ED67F6" w:rsidRDefault="002B1AFF" w:rsidP="00DC558B">
            <w:pPr>
              <w:spacing w:after="0" w:line="240" w:lineRule="auto"/>
              <w:rPr>
                <w:b/>
                <w:noProof/>
              </w:rPr>
            </w:pPr>
            <w:r w:rsidRPr="00ED67F6">
              <w:rPr>
                <w:b/>
                <w:noProof/>
              </w:rPr>
              <w:t>api/drivers/{driverId}</w:t>
            </w:r>
          </w:p>
        </w:tc>
        <w:tc>
          <w:tcPr>
            <w:tcW w:w="5032" w:type="dxa"/>
            <w:shd w:val="clear" w:color="auto" w:fill="auto"/>
          </w:tcPr>
          <w:p w:rsidR="002B1AFF" w:rsidRDefault="002B1AFF" w:rsidP="00A50B15">
            <w:pPr>
              <w:spacing w:after="0" w:line="240" w:lineRule="auto"/>
            </w:pPr>
            <w:r>
              <w:t xml:space="preserve">Gets </w:t>
            </w:r>
            <w:r w:rsidRPr="003A72C8">
              <w:rPr>
                <w:b/>
              </w:rPr>
              <w:t xml:space="preserve">driver </w:t>
            </w:r>
            <w:r w:rsidR="00ED67F6" w:rsidRPr="003A72C8">
              <w:rPr>
                <w:b/>
              </w:rPr>
              <w:t>by its id</w:t>
            </w:r>
            <w:r>
              <w:t>, along with his/her 50 most recent upcoming trips</w:t>
            </w:r>
            <w:r w:rsidR="00A50B15">
              <w:t xml:space="preserve"> (in which this user is driver or p</w:t>
            </w:r>
            <w:r w:rsidR="00A50B15" w:rsidRPr="00A50B15">
              <w:t>assengers</w:t>
            </w:r>
            <w:r w:rsidR="00A50B15">
              <w:t>)</w:t>
            </w:r>
            <w:r>
              <w:t>.</w:t>
            </w:r>
          </w:p>
        </w:tc>
      </w:tr>
    </w:tbl>
    <w:p w:rsidR="002B1AFF" w:rsidRDefault="002B1AFF" w:rsidP="0085479F">
      <w:pPr>
        <w:spacing w:after="60"/>
        <w:rPr>
          <w:b/>
        </w:rPr>
      </w:pPr>
      <w:r w:rsidRPr="00BA42A2">
        <w:rPr>
          <w:b/>
        </w:rPr>
        <w:t xml:space="preserve">*NOTE: Parameters </w:t>
      </w:r>
      <w:r w:rsidR="00B04DAF" w:rsidRPr="00B04DAF">
        <w:rPr>
          <w:b/>
          <w:i/>
        </w:rPr>
        <w:t>orderBy</w:t>
      </w:r>
      <w:r w:rsidRPr="00BA42A2">
        <w:rPr>
          <w:b/>
        </w:rPr>
        <w:t xml:space="preserve">, </w:t>
      </w:r>
      <w:r w:rsidR="00B04DAF" w:rsidRPr="00B04DAF">
        <w:rPr>
          <w:b/>
          <w:i/>
        </w:rPr>
        <w:t>orderType</w:t>
      </w:r>
      <w:r w:rsidRPr="00BA42A2">
        <w:rPr>
          <w:b/>
        </w:rPr>
        <w:t xml:space="preserve">, </w:t>
      </w:r>
      <w:r w:rsidRPr="00BA42A2">
        <w:rPr>
          <w:b/>
          <w:i/>
        </w:rPr>
        <w:t>from</w:t>
      </w:r>
      <w:r w:rsidRPr="00BA42A2">
        <w:rPr>
          <w:b/>
        </w:rPr>
        <w:t xml:space="preserve">, </w:t>
      </w:r>
      <w:r w:rsidRPr="00BA42A2">
        <w:rPr>
          <w:b/>
          <w:i/>
        </w:rPr>
        <w:t>to</w:t>
      </w:r>
      <w:r w:rsidRPr="00BA42A2">
        <w:rPr>
          <w:b/>
        </w:rPr>
        <w:t xml:space="preserve">, </w:t>
      </w:r>
      <w:r w:rsidRPr="00BA42A2">
        <w:rPr>
          <w:b/>
          <w:i/>
        </w:rPr>
        <w:t>finished</w:t>
      </w:r>
      <w:r w:rsidRPr="00BA42A2">
        <w:rPr>
          <w:b/>
        </w:rPr>
        <w:t xml:space="preserve"> and </w:t>
      </w:r>
      <w:r w:rsidR="00B04DAF" w:rsidRPr="00B04DAF">
        <w:rPr>
          <w:b/>
          <w:i/>
        </w:rPr>
        <w:t xml:space="preserve">onlyMine </w:t>
      </w:r>
      <w:r w:rsidRPr="00BA42A2">
        <w:rPr>
          <w:b/>
        </w:rPr>
        <w:t xml:space="preserve">on the </w:t>
      </w:r>
      <w:r w:rsidRPr="00BA42A2">
        <w:rPr>
          <w:b/>
          <w:i/>
        </w:rPr>
        <w:t>trips</w:t>
      </w:r>
      <w:r w:rsidRPr="00BA42A2">
        <w:rPr>
          <w:b/>
        </w:rPr>
        <w:t xml:space="preserve"> API point are optional and can be combined with the </w:t>
      </w:r>
      <w:r w:rsidRPr="00BA42A2">
        <w:rPr>
          <w:b/>
          <w:i/>
        </w:rPr>
        <w:t>page</w:t>
      </w:r>
      <w:r w:rsidRPr="00BA42A2">
        <w:rPr>
          <w:b/>
        </w:rPr>
        <w:t xml:space="preserve"> parameter. For example </w:t>
      </w:r>
      <w:r w:rsidRPr="00BA42A2">
        <w:rPr>
          <w:b/>
          <w:i/>
        </w:rPr>
        <w:t>api/trips?page=5&amp;sort=seats&amp;to=Sofia</w:t>
      </w:r>
      <w:r w:rsidRPr="00BA42A2">
        <w:rPr>
          <w:b/>
        </w:rPr>
        <w:t xml:space="preserve"> is valid request.</w:t>
      </w:r>
    </w:p>
    <w:p w:rsidR="000214CF" w:rsidRPr="00BA42A2" w:rsidRDefault="002B1AFF" w:rsidP="0085479F">
      <w:pPr>
        <w:spacing w:after="60"/>
        <w:rPr>
          <w:rStyle w:val="Emphasis"/>
          <w:b/>
          <w:i w:val="0"/>
          <w:iCs w:val="0"/>
        </w:rPr>
      </w:pPr>
      <w:r>
        <w:rPr>
          <w:b/>
        </w:rPr>
        <w:t>*NOTE: Paging numeration always starts from 1</w:t>
      </w:r>
      <w:r w:rsidR="00BF0A89">
        <w:rPr>
          <w:b/>
        </w:rPr>
        <w:t xml:space="preserve"> (there is no page 0)</w:t>
      </w:r>
      <w:r>
        <w:rPr>
          <w:b/>
        </w:rPr>
        <w:t>.</w:t>
      </w:r>
      <w:r w:rsidR="000214CF" w:rsidRPr="00BA42A2">
        <w:rPr>
          <w:rStyle w:val="Emphasis"/>
          <w:b/>
          <w:i w:val="0"/>
          <w:iCs w:val="0"/>
        </w:rPr>
        <w:t xml:space="preserve"> </w:t>
      </w:r>
    </w:p>
    <w:p w:rsidR="002B1AFF" w:rsidRPr="002B1AFF" w:rsidRDefault="002B1AFF" w:rsidP="002B1AFF">
      <w:pPr>
        <w:pStyle w:val="Heading1"/>
      </w:pPr>
      <w:r w:rsidRPr="002B1AFF">
        <w:t>RESTful API Details</w:t>
      </w:r>
    </w:p>
    <w:p w:rsidR="002B1AFF" w:rsidRDefault="002B1AFF" w:rsidP="002B1AFF">
      <w:pPr>
        <w:pStyle w:val="Heading2"/>
      </w:pPr>
      <w:r>
        <w:t>Users</w:t>
      </w:r>
    </w:p>
    <w:p w:rsidR="002B1AFF" w:rsidRPr="007436DE" w:rsidRDefault="002B1AFF" w:rsidP="002B1AFF">
      <w:pPr>
        <w:pStyle w:val="Heading3"/>
        <w:rPr>
          <w:b/>
        </w:rPr>
      </w:pPr>
      <w:r w:rsidRPr="007436DE">
        <w:rPr>
          <w:b/>
        </w:rPr>
        <w:t>Register</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4"/>
        <w:gridCol w:w="952"/>
      </w:tblGrid>
      <w:tr w:rsidR="002B1AFF" w:rsidTr="00110D3A">
        <w:tc>
          <w:tcPr>
            <w:tcW w:w="9469" w:type="dxa"/>
            <w:gridSpan w:val="3"/>
            <w:shd w:val="clear" w:color="auto" w:fill="D7D2D9" w:themeFill="accent6" w:themeFillTint="66"/>
          </w:tcPr>
          <w:p w:rsidR="002B1AFF" w:rsidRDefault="002B1AFF" w:rsidP="00110D3A">
            <w:pPr>
              <w:pStyle w:val="Apiaddress"/>
            </w:pPr>
            <w:r>
              <w:t>api/users/register</w:t>
            </w:r>
          </w:p>
        </w:tc>
        <w:tc>
          <w:tcPr>
            <w:tcW w:w="952"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"confirmPassword": "12345678",</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3002F5">
            <w:pPr>
              <w:spacing w:after="0"/>
              <w:rPr>
                <w:noProof/>
                <w:sz w:val="20"/>
                <w:szCs w:val="20"/>
              </w:rPr>
            </w:pPr>
            <w:r w:rsidRPr="00C228E5">
              <w:rPr>
                <w:rFonts w:ascii="Consolas" w:hAnsi="Consolas" w:cs="Consolas"/>
                <w:noProof/>
                <w:sz w:val="20"/>
                <w:szCs w:val="20"/>
              </w:rPr>
              <w:t xml:space="preserve">   "car": "Mazda 6 2014" }</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Pr="00C228E5" w:rsidRDefault="002B1AFF" w:rsidP="003002F5">
            <w:pPr>
              <w:spacing w:after="0"/>
              <w:rPr>
                <w:rFonts w:ascii="Consolas" w:hAnsi="Consolas" w:cs="Consolas"/>
              </w:rPr>
            </w:pPr>
            <w:r w:rsidRPr="00C228E5">
              <w:rPr>
                <w:rFonts w:ascii="Consolas" w:hAnsi="Consolas" w:cs="Consolas"/>
              </w:rPr>
              <w:t>200 OK</w:t>
            </w:r>
          </w:p>
        </w:tc>
      </w:tr>
    </w:tbl>
    <w:p w:rsidR="002B1AFF" w:rsidRPr="007436DE" w:rsidRDefault="002B1AFF" w:rsidP="002B1AFF">
      <w:pPr>
        <w:pStyle w:val="Heading3"/>
        <w:rPr>
          <w:b/>
        </w:rPr>
      </w:pPr>
      <w:r w:rsidRPr="007436DE">
        <w:rPr>
          <w:b/>
        </w:rPr>
        <w:t>Login</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65"/>
        <w:gridCol w:w="8303"/>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api/users/login</w:t>
            </w:r>
          </w:p>
        </w:tc>
        <w:tc>
          <w:tcPr>
            <w:tcW w:w="990" w:type="dxa"/>
            <w:shd w:val="clear" w:color="auto" w:fill="D7D2D9" w:themeFill="accent6" w:themeFillTint="66"/>
          </w:tcPr>
          <w:p w:rsidR="002B1AFF" w:rsidRDefault="002B1AFF" w:rsidP="00110D3A">
            <w:pPr>
              <w:pStyle w:val="Apiaddress"/>
            </w:pPr>
            <w:r>
              <w:t>POST</w:t>
            </w:r>
          </w:p>
        </w:tc>
      </w:tr>
      <w:tr w:rsidR="002B1AFF" w:rsidTr="003002F5">
        <w:tc>
          <w:tcPr>
            <w:tcW w:w="1165" w:type="dxa"/>
            <w:shd w:val="clear" w:color="auto" w:fill="auto"/>
          </w:tcPr>
          <w:p w:rsidR="002B1AFF" w:rsidRPr="00C228E5" w:rsidRDefault="002B1AFF" w:rsidP="003002F5">
            <w:pPr>
              <w:spacing w:after="0"/>
              <w:rPr>
                <w:b/>
              </w:rPr>
            </w:pPr>
            <w:r w:rsidRPr="00C228E5">
              <w:rPr>
                <w:b/>
              </w:rPr>
              <w:t>Request</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"grant_type":</w:t>
            </w:r>
            <w:r w:rsidR="002973DF">
              <w:rPr>
                <w:rFonts w:ascii="Consolas" w:hAnsi="Consolas" w:cs="Consolas"/>
                <w:noProof/>
                <w:sz w:val="20"/>
                <w:szCs w:val="20"/>
              </w:rPr>
              <w:t xml:space="preserve"> </w:t>
            </w:r>
            <w:r w:rsidRPr="00C228E5">
              <w:rPr>
                <w:rFonts w:ascii="Consolas" w:hAnsi="Consolas" w:cs="Consolas"/>
                <w:noProof/>
                <w:sz w:val="20"/>
                <w:szCs w:val="20"/>
              </w:rPr>
              <w:t>"password"</w:t>
            </w:r>
            <w:r w:rsidR="002973DF">
              <w:rPr>
                <w:rFonts w:ascii="Consolas" w:hAnsi="Consolas" w:cs="Consolas"/>
                <w:noProof/>
                <w:sz w:val="20"/>
                <w:szCs w:val="20"/>
              </w:rPr>
              <w:t>,</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2973DF">
            <w:pPr>
              <w:spacing w:after="0"/>
              <w:rPr>
                <w:rFonts w:ascii="Consolas" w:hAnsi="Consolas" w:cs="Consolas"/>
                <w:noProof/>
                <w:sz w:val="20"/>
                <w:szCs w:val="20"/>
              </w:rPr>
            </w:pPr>
            <w:r w:rsidRPr="00C228E5">
              <w:rPr>
                <w:rFonts w:ascii="Consolas" w:hAnsi="Consolas" w:cs="Consolas"/>
                <w:noProof/>
                <w:sz w:val="20"/>
                <w:szCs w:val="20"/>
              </w:rPr>
              <w:t xml:space="preserve">   "password": "12345678" }</w:t>
            </w:r>
          </w:p>
        </w:tc>
      </w:tr>
      <w:tr w:rsidR="002B1AFF" w:rsidTr="003002F5">
        <w:tc>
          <w:tcPr>
            <w:tcW w:w="1165" w:type="dxa"/>
            <w:shd w:val="clear" w:color="auto" w:fill="auto"/>
          </w:tcPr>
          <w:p w:rsidR="002B1AFF" w:rsidRPr="00C228E5" w:rsidRDefault="002B1AFF" w:rsidP="003002F5">
            <w:pPr>
              <w:spacing w:after="0"/>
              <w:rPr>
                <w:b/>
              </w:rPr>
            </w:pPr>
            <w:r w:rsidRPr="00C228E5">
              <w:rPr>
                <w:b/>
              </w:rPr>
              <w:t>Response</w:t>
            </w:r>
          </w:p>
        </w:tc>
        <w:tc>
          <w:tcPr>
            <w:tcW w:w="9293"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"a</w:t>
            </w:r>
            <w:r w:rsidR="00884C73">
              <w:rPr>
                <w:rFonts w:ascii="Consolas" w:hAnsi="Consolas" w:cs="Consolas"/>
                <w:noProof/>
                <w:sz w:val="20"/>
                <w:szCs w:val="20"/>
              </w:rPr>
              <w:t>ccess_token": "deYtpuVHa4Ba-1t-.</w:t>
            </w:r>
            <w:r w:rsidRPr="00C228E5">
              <w:rPr>
                <w:rFonts w:ascii="Consolas" w:hAnsi="Consolas" w:cs="Consolas"/>
                <w:noProof/>
                <w:sz w:val="20"/>
                <w:szCs w:val="20"/>
              </w:rPr>
              <w:t>.._hdTI-1Pa-bNiASNQz",</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"token_type": "bearer",</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"expires_in": 1209599,</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"userName":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".issued": "Fri, 26 Sep 2014 10:39:16 GMT",</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".expires": "Fri, 10 Oct 2014 10:39:16 GMT"</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Pr>
          <w:b/>
        </w:rPr>
        <w:t>User info</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78"/>
        <w:gridCol w:w="8190"/>
        <w:gridCol w:w="990"/>
      </w:tblGrid>
      <w:tr w:rsidR="002B1AFF" w:rsidTr="00110D3A">
        <w:tc>
          <w:tcPr>
            <w:tcW w:w="9468" w:type="dxa"/>
            <w:gridSpan w:val="2"/>
            <w:shd w:val="clear" w:color="auto" w:fill="D7D2D9" w:themeFill="accent6" w:themeFillTint="66"/>
          </w:tcPr>
          <w:p w:rsidR="002B1AFF" w:rsidRPr="00ED20F5" w:rsidRDefault="002B1AFF" w:rsidP="00110D3A">
            <w:pPr>
              <w:pStyle w:val="Apiaddress"/>
            </w:pPr>
            <w:r>
              <w:t>api/users/userInfo</w:t>
            </w:r>
          </w:p>
        </w:tc>
        <w:tc>
          <w:tcPr>
            <w:tcW w:w="990" w:type="dxa"/>
            <w:shd w:val="clear" w:color="auto" w:fill="D7D2D9" w:themeFill="accent6" w:themeFillTint="66"/>
          </w:tcPr>
          <w:p w:rsidR="002B1AFF" w:rsidRDefault="002B1AFF" w:rsidP="00110D3A">
            <w:pPr>
              <w:pStyle w:val="Apiaddress"/>
            </w:pPr>
            <w:r>
              <w:t>GET</w:t>
            </w:r>
          </w:p>
        </w:tc>
      </w:tr>
      <w:tr w:rsidR="002B1AFF" w:rsidTr="003002F5">
        <w:tc>
          <w:tcPr>
            <w:tcW w:w="1278" w:type="dxa"/>
            <w:shd w:val="clear" w:color="auto" w:fill="auto"/>
          </w:tcPr>
          <w:p w:rsidR="002B1AFF" w:rsidRPr="00C228E5" w:rsidRDefault="002B1AFF" w:rsidP="003002F5">
            <w:pPr>
              <w:spacing w:after="0"/>
              <w:rPr>
                <w:b/>
              </w:rPr>
            </w:pPr>
            <w:r w:rsidRPr="00C228E5">
              <w:rPr>
                <w:b/>
              </w:rPr>
              <w:t>Headers</w:t>
            </w:r>
          </w:p>
        </w:tc>
        <w:tc>
          <w:tcPr>
            <w:tcW w:w="9180" w:type="dxa"/>
            <w:gridSpan w:val="2"/>
            <w:shd w:val="clear" w:color="auto" w:fill="auto"/>
          </w:tcPr>
          <w:p w:rsidR="002B1AFF" w:rsidRPr="00C228E5" w:rsidRDefault="00884C73"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3002F5">
        <w:tc>
          <w:tcPr>
            <w:tcW w:w="1278" w:type="dxa"/>
            <w:shd w:val="clear" w:color="auto" w:fill="auto"/>
          </w:tcPr>
          <w:p w:rsidR="002B1AFF" w:rsidRPr="00C228E5" w:rsidRDefault="002B1AFF" w:rsidP="003002F5">
            <w:pPr>
              <w:spacing w:after="0"/>
              <w:rPr>
                <w:b/>
              </w:rPr>
            </w:pPr>
            <w:r w:rsidRPr="00C228E5">
              <w:rPr>
                <w:b/>
              </w:rPr>
              <w:t>Response</w:t>
            </w:r>
          </w:p>
        </w:tc>
        <w:tc>
          <w:tcPr>
            <w:tcW w:w="9180" w:type="dxa"/>
            <w:gridSpan w:val="2"/>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"email": "test@test.com",</w:t>
            </w:r>
          </w:p>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   "isDriver": true,</w:t>
            </w:r>
          </w:p>
          <w:p w:rsidR="002B1AFF" w:rsidRPr="00C228E5" w:rsidRDefault="002B1AFF" w:rsidP="00745119">
            <w:pPr>
              <w:spacing w:after="0"/>
              <w:rPr>
                <w:rFonts w:ascii="Consolas" w:hAnsi="Consolas" w:cs="Consolas"/>
                <w:noProof/>
                <w:sz w:val="20"/>
                <w:szCs w:val="20"/>
              </w:rPr>
            </w:pPr>
            <w:r w:rsidRPr="00C228E5">
              <w:rPr>
                <w:rFonts w:ascii="Consolas" w:hAnsi="Consolas" w:cs="Consolas"/>
                <w:noProof/>
                <w:sz w:val="20"/>
                <w:szCs w:val="20"/>
              </w:rPr>
              <w:t xml:space="preserve">   "car": "Mazda 6 2014"</w:t>
            </w:r>
            <w:r w:rsidR="00745119">
              <w:rPr>
                <w:rFonts w:ascii="Consolas" w:hAnsi="Consolas" w:cs="Consolas"/>
                <w:noProof/>
                <w:sz w:val="20"/>
                <w:szCs w:val="20"/>
              </w:rPr>
              <w:t xml:space="preserve"> </w:t>
            </w:r>
            <w:r w:rsidRPr="00C228E5">
              <w:rPr>
                <w:rFonts w:ascii="Consolas" w:hAnsi="Consolas" w:cs="Consolas"/>
                <w:noProof/>
                <w:sz w:val="20"/>
                <w:szCs w:val="20"/>
              </w:rPr>
              <w:t>}</w:t>
            </w:r>
          </w:p>
        </w:tc>
      </w:tr>
    </w:tbl>
    <w:p w:rsidR="002B1AFF" w:rsidRPr="007436DE" w:rsidRDefault="002B1AFF" w:rsidP="002B1AFF">
      <w:pPr>
        <w:pStyle w:val="Heading3"/>
        <w:rPr>
          <w:b/>
        </w:rPr>
      </w:pPr>
      <w:r w:rsidRPr="007436DE">
        <w:rPr>
          <w:b/>
        </w:rPr>
        <w:t>Logout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7123"/>
        <w:gridCol w:w="1195"/>
        <w:gridCol w:w="951"/>
      </w:tblGrid>
      <w:tr w:rsidR="002B1AFF" w:rsidTr="00110D3A">
        <w:tc>
          <w:tcPr>
            <w:tcW w:w="9470" w:type="dxa"/>
            <w:gridSpan w:val="3"/>
            <w:shd w:val="clear" w:color="auto" w:fill="D7D2D9" w:themeFill="accent6" w:themeFillTint="66"/>
          </w:tcPr>
          <w:p w:rsidR="002B1AFF" w:rsidRPr="00110D3A" w:rsidRDefault="002B1AFF" w:rsidP="00110D3A">
            <w:pPr>
              <w:pStyle w:val="Apiaddress"/>
              <w:rPr>
                <w:rStyle w:val="Strong"/>
                <w:b/>
              </w:rPr>
            </w:pPr>
            <w:r w:rsidRPr="00110D3A">
              <w:rPr>
                <w:rStyle w:val="Strong"/>
                <w:b/>
              </w:rPr>
              <w:t>api/users/logout</w:t>
            </w:r>
          </w:p>
        </w:tc>
        <w:tc>
          <w:tcPr>
            <w:tcW w:w="951" w:type="dxa"/>
            <w:shd w:val="clear" w:color="auto" w:fill="D7D2D9" w:themeFill="accent6" w:themeFillTint="66"/>
          </w:tcPr>
          <w:p w:rsidR="002B1AFF" w:rsidRDefault="002B1AFF" w:rsidP="00110D3A">
            <w:pPr>
              <w:pStyle w:val="Apiaddress"/>
            </w:pPr>
            <w:r>
              <w:t>POST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269" w:type="dxa"/>
            <w:gridSpan w:val="3"/>
            <w:shd w:val="clear" w:color="auto" w:fill="auto"/>
          </w:tcPr>
          <w:p w:rsidR="002B1AFF" w:rsidRPr="00C228E5" w:rsidRDefault="002B1AFF" w:rsidP="003002F5">
            <w:pPr>
              <w:spacing w:after="0"/>
              <w:rPr>
                <w:rFonts w:ascii="Consolas" w:hAnsi="Consolas" w:cs="Consolas"/>
                <w:noProof/>
                <w:sz w:val="20"/>
                <w:szCs w:val="20"/>
              </w:rPr>
            </w:pPr>
            <w:r w:rsidRPr="00C228E5">
              <w:rPr>
                <w:rFonts w:ascii="Consolas" w:hAnsi="Consolas" w:cs="Consolas"/>
                <w:noProof/>
                <w:sz w:val="20"/>
                <w:szCs w:val="20"/>
              </w:rPr>
              <w:t xml:space="preserve">"Authorization" = "Bearer </w:t>
            </w:r>
            <w:r w:rsidR="00884C73">
              <w:rPr>
                <w:rFonts w:ascii="Consolas" w:hAnsi="Consolas" w:cs="Consolas"/>
                <w:noProof/>
                <w:sz w:val="20"/>
                <w:szCs w:val="20"/>
              </w:rPr>
              <w:t>deYtpuVHa4Ba-1t-.</w:t>
            </w:r>
            <w:r w:rsidRPr="00C228E5">
              <w:rPr>
                <w:rFonts w:ascii="Consolas" w:hAnsi="Consolas" w:cs="Consolas"/>
                <w:noProof/>
                <w:sz w:val="20"/>
                <w:szCs w:val="20"/>
              </w:rPr>
              <w:t>.._hdTI-1Pa-bNiASNQz"</w:t>
            </w:r>
          </w:p>
        </w:tc>
      </w:tr>
      <w:tr w:rsidR="002B1AFF" w:rsidTr="00DC4E85">
        <w:tc>
          <w:tcPr>
            <w:tcW w:w="1152" w:type="dxa"/>
            <w:shd w:val="clear" w:color="auto" w:fill="auto"/>
          </w:tcPr>
          <w:p w:rsidR="002B1AFF" w:rsidRPr="00C228E5" w:rsidRDefault="002B1AFF" w:rsidP="003002F5">
            <w:pPr>
              <w:spacing w:after="0"/>
              <w:rPr>
                <w:b/>
              </w:rPr>
            </w:pPr>
            <w:r w:rsidRPr="00C228E5">
              <w:rPr>
                <w:b/>
              </w:rPr>
              <w:t>Response</w:t>
            </w:r>
          </w:p>
        </w:tc>
        <w:tc>
          <w:tcPr>
            <w:tcW w:w="7123" w:type="dxa"/>
            <w:shd w:val="clear" w:color="auto" w:fill="auto"/>
          </w:tcPr>
          <w:p w:rsidR="002B1AFF" w:rsidRPr="00C228E5" w:rsidRDefault="002B1AFF" w:rsidP="003002F5">
            <w:pPr>
              <w:spacing w:after="0"/>
              <w:rPr>
                <w:rFonts w:ascii="Consolas" w:hAnsi="Consolas" w:cs="Consolas"/>
                <w:noProof/>
                <w:sz w:val="20"/>
                <w:szCs w:val="20"/>
              </w:rPr>
            </w:pPr>
          </w:p>
        </w:tc>
        <w:tc>
          <w:tcPr>
            <w:tcW w:w="2146" w:type="dxa"/>
            <w:gridSpan w:val="2"/>
            <w:shd w:val="clear" w:color="auto" w:fill="auto"/>
          </w:tcPr>
          <w:p w:rsidR="002B1AFF" w:rsidRDefault="002B1AFF" w:rsidP="003002F5">
            <w:pPr>
              <w:spacing w:after="0"/>
            </w:pPr>
            <w:r>
              <w:t>200 OK</w:t>
            </w:r>
          </w:p>
        </w:tc>
      </w:tr>
    </w:tbl>
    <w:p w:rsidR="00AD69AD" w:rsidRDefault="00AD69AD" w:rsidP="00AD69AD">
      <w:pPr>
        <w:rPr>
          <w:b/>
        </w:rPr>
      </w:pPr>
    </w:p>
    <w:p w:rsidR="00AD69AD" w:rsidRPr="00A86591" w:rsidRDefault="00AD69AD" w:rsidP="00AD69AD">
      <w:pPr>
        <w:pStyle w:val="Heading2"/>
      </w:pPr>
      <w:r>
        <w:lastRenderedPageBreak/>
        <w:t>Statistics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api/stats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"trips": 1337,</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"finishedTrips": 919,</w:t>
            </w:r>
          </w:p>
          <w:p w:rsidR="00AD69AD" w:rsidRPr="00C228E5" w:rsidRDefault="00AD69AD" w:rsidP="003002F5">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"users": 654,</w:t>
            </w:r>
          </w:p>
          <w:p w:rsidR="00AD69AD" w:rsidRPr="00C228E5" w:rsidRDefault="00AD69AD" w:rsidP="00DC27CA">
            <w:pPr>
              <w:tabs>
                <w:tab w:val="left" w:pos="870"/>
              </w:tabs>
              <w:spacing w:after="0"/>
              <w:rPr>
                <w:rFonts w:ascii="Consolas" w:hAnsi="Consolas" w:cs="Consolas"/>
                <w:noProof/>
                <w:sz w:val="20"/>
                <w:szCs w:val="20"/>
              </w:rPr>
            </w:pPr>
            <w:r w:rsidRPr="00C228E5">
              <w:rPr>
                <w:rFonts w:ascii="Consolas" w:hAnsi="Consolas" w:cs="Consolas"/>
                <w:noProof/>
                <w:sz w:val="20"/>
                <w:szCs w:val="20"/>
              </w:rPr>
              <w:t xml:space="preserve">   "drivers": 321</w:t>
            </w:r>
            <w:r w:rsidR="00DC27CA">
              <w:rPr>
                <w:rFonts w:ascii="Consolas" w:hAnsi="Consolas" w:cs="Consolas"/>
                <w:noProof/>
                <w:sz w:val="20"/>
                <w:szCs w:val="20"/>
              </w:rPr>
              <w:t xml:space="preserve"> </w:t>
            </w:r>
            <w:r w:rsidRPr="00C228E5">
              <w:rPr>
                <w:rFonts w:ascii="Consolas" w:hAnsi="Consolas" w:cs="Consolas"/>
                <w:noProof/>
                <w:sz w:val="20"/>
                <w:szCs w:val="20"/>
              </w:rPr>
              <w:t>}</w:t>
            </w:r>
          </w:p>
        </w:tc>
      </w:tr>
    </w:tbl>
    <w:p w:rsidR="00AD69AD" w:rsidRDefault="00AD69AD" w:rsidP="00AD69AD">
      <w:pPr>
        <w:rPr>
          <w:b/>
        </w:rPr>
      </w:pPr>
    </w:p>
    <w:p w:rsidR="00AD69AD" w:rsidRPr="00A86591" w:rsidRDefault="00AD69AD" w:rsidP="00AD69AD">
      <w:pPr>
        <w:pStyle w:val="Heading2"/>
      </w:pPr>
      <w:r>
        <w:t>Cities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52"/>
        <w:gridCol w:w="8318"/>
        <w:gridCol w:w="951"/>
      </w:tblGrid>
      <w:tr w:rsidR="00AD69AD" w:rsidTr="003002F5">
        <w:tc>
          <w:tcPr>
            <w:tcW w:w="9470" w:type="dxa"/>
            <w:gridSpan w:val="2"/>
            <w:shd w:val="clear" w:color="auto" w:fill="D7D2D9" w:themeFill="accent6" w:themeFillTint="66"/>
          </w:tcPr>
          <w:p w:rsidR="00AD69AD" w:rsidRDefault="00AD69AD" w:rsidP="003002F5">
            <w:pPr>
              <w:pStyle w:val="Apiaddress"/>
            </w:pPr>
            <w:r>
              <w:t>api/</w:t>
            </w:r>
            <w:r w:rsidRPr="00AD69AD">
              <w:t>cities</w:t>
            </w:r>
          </w:p>
        </w:tc>
        <w:tc>
          <w:tcPr>
            <w:tcW w:w="951" w:type="dxa"/>
            <w:shd w:val="clear" w:color="auto" w:fill="D7D2D9" w:themeFill="accent6" w:themeFillTint="66"/>
          </w:tcPr>
          <w:p w:rsidR="00AD69AD" w:rsidRDefault="00AD69AD" w:rsidP="003002F5">
            <w:pPr>
              <w:pStyle w:val="Apiaddress"/>
            </w:pPr>
            <w:r>
              <w:t>GET</w:t>
            </w:r>
          </w:p>
        </w:tc>
      </w:tr>
      <w:tr w:rsidR="00AD69AD" w:rsidTr="003002F5">
        <w:tc>
          <w:tcPr>
            <w:tcW w:w="1152" w:type="dxa"/>
            <w:shd w:val="clear" w:color="auto" w:fill="auto"/>
          </w:tcPr>
          <w:p w:rsidR="00AD69AD" w:rsidRPr="00C228E5" w:rsidRDefault="00AD69AD" w:rsidP="003002F5">
            <w:pPr>
              <w:spacing w:after="0"/>
              <w:rPr>
                <w:b/>
              </w:rPr>
            </w:pPr>
            <w:r w:rsidRPr="00C228E5">
              <w:rPr>
                <w:b/>
              </w:rPr>
              <w:t>Response</w:t>
            </w:r>
          </w:p>
        </w:tc>
        <w:tc>
          <w:tcPr>
            <w:tcW w:w="9269" w:type="dxa"/>
            <w:gridSpan w:val="2"/>
            <w:shd w:val="clear" w:color="auto" w:fill="auto"/>
          </w:tcPr>
          <w:p w:rsidR="00AD69AD" w:rsidRPr="00C228E5" w:rsidRDefault="00B94E3D" w:rsidP="003002F5">
            <w:pPr>
              <w:tabs>
                <w:tab w:val="left" w:pos="870"/>
              </w:tabs>
              <w:spacing w:after="0"/>
              <w:rPr>
                <w:rFonts w:ascii="Consolas" w:hAnsi="Consolas" w:cs="Consolas"/>
                <w:noProof/>
                <w:sz w:val="20"/>
                <w:szCs w:val="20"/>
              </w:rPr>
            </w:pPr>
            <w:r w:rsidRPr="00B94E3D">
              <w:rPr>
                <w:rFonts w:ascii="Consolas" w:hAnsi="Consolas" w:cs="Consolas"/>
                <w:noProof/>
                <w:sz w:val="20"/>
                <w:szCs w:val="20"/>
              </w:rPr>
              <w:t>["Aheloy","Ahtopol","Aksakovo",</w:t>
            </w:r>
            <w:r>
              <w:rPr>
                <w:rFonts w:ascii="Consolas" w:hAnsi="Consolas" w:cs="Consolas"/>
                <w:noProof/>
                <w:sz w:val="20"/>
                <w:szCs w:val="20"/>
              </w:rPr>
              <w:t>...,</w:t>
            </w:r>
            <w:r w:rsidRPr="00B94E3D">
              <w:rPr>
                <w:rFonts w:ascii="Consolas" w:hAnsi="Consolas" w:cs="Consolas"/>
                <w:noProof/>
                <w:sz w:val="20"/>
                <w:szCs w:val="20"/>
              </w:rPr>
              <w:t>"Zlataritsa","Zlatitsa","Zlatograd"]</w:t>
            </w:r>
          </w:p>
        </w:tc>
      </w:tr>
    </w:tbl>
    <w:p w:rsidR="00AD69AD" w:rsidRDefault="00AD69AD" w:rsidP="00AD69AD">
      <w:pPr>
        <w:rPr>
          <w:b/>
        </w:rPr>
      </w:pPr>
    </w:p>
    <w:p w:rsidR="002B1AFF" w:rsidRDefault="002B1AFF" w:rsidP="002B1AFF">
      <w:pPr>
        <w:pStyle w:val="Heading2"/>
      </w:pPr>
      <w:r>
        <w:t>Trips</w:t>
      </w:r>
    </w:p>
    <w:p w:rsidR="002B1AFF" w:rsidRPr="00AF077C" w:rsidRDefault="002B1AFF" w:rsidP="002B1AFF">
      <w:pPr>
        <w:pStyle w:val="Heading3"/>
        <w:rPr>
          <w:b/>
        </w:rPr>
      </w:pPr>
      <w:r w:rsidRPr="00AF077C">
        <w:rPr>
          <w:b/>
        </w:rPr>
        <w:t>Create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api/trips</w:t>
            </w:r>
          </w:p>
        </w:tc>
        <w:tc>
          <w:tcPr>
            <w:tcW w:w="1207" w:type="dxa"/>
            <w:shd w:val="clear" w:color="auto" w:fill="D7D2D9" w:themeFill="accent6" w:themeFillTint="66"/>
          </w:tcPr>
          <w:p w:rsidR="002B1AFF" w:rsidRDefault="002B1AFF" w:rsidP="00110D3A">
            <w:pPr>
              <w:pStyle w:val="Apiaddress"/>
            </w:pPr>
            <w:r>
              <w:t>POST</w:t>
            </w:r>
          </w:p>
        </w:tc>
      </w:tr>
      <w:tr w:rsidR="002B1AFF" w:rsidTr="002973DF">
        <w:trPr>
          <w:trHeight w:val="70"/>
        </w:trPr>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Request</w:t>
            </w:r>
          </w:p>
        </w:tc>
        <w:tc>
          <w:tcPr>
            <w:tcW w:w="9306" w:type="dxa"/>
            <w:gridSpan w:val="2"/>
            <w:shd w:val="clear" w:color="auto" w:fill="auto"/>
          </w:tcPr>
          <w:p w:rsidR="002973DF" w:rsidRDefault="002973DF" w:rsidP="002973DF">
            <w:pPr>
              <w:spacing w:after="0"/>
              <w:rPr>
                <w:rFonts w:ascii="Consolas" w:hAnsi="Consolas" w:cs="Consolas"/>
                <w:noProof/>
                <w:sz w:val="20"/>
                <w:szCs w:val="20"/>
              </w:rPr>
            </w:pPr>
            <w:r w:rsidRPr="00C228E5">
              <w:rPr>
                <w:rFonts w:ascii="Consolas" w:hAnsi="Consolas" w:cs="Consolas"/>
                <w:noProof/>
                <w:sz w:val="20"/>
                <w:szCs w:val="20"/>
              </w:rPr>
              <w:t>{  "</w:t>
            </w:r>
            <w:r w:rsidR="0063601C">
              <w:rPr>
                <w:rFonts w:ascii="Consolas" w:hAnsi="Consolas" w:cs="Consolas"/>
                <w:noProof/>
                <w:sz w:val="20"/>
                <w:szCs w:val="20"/>
              </w:rPr>
              <w:t>f</w:t>
            </w:r>
            <w:r>
              <w:rPr>
                <w:rFonts w:ascii="Consolas" w:hAnsi="Consolas" w:cs="Consolas"/>
                <w:noProof/>
                <w:sz w:val="20"/>
                <w:szCs w:val="20"/>
              </w:rPr>
              <w:t>rom</w:t>
            </w:r>
            <w:r w:rsidRPr="00C228E5">
              <w:rPr>
                <w:rFonts w:ascii="Consolas" w:hAnsi="Consolas" w:cs="Consolas"/>
                <w:noProof/>
                <w:sz w:val="20"/>
                <w:szCs w:val="20"/>
              </w:rPr>
              <w:t>": "</w:t>
            </w:r>
            <w:r>
              <w:rPr>
                <w:rFonts w:ascii="Consolas" w:hAnsi="Consolas" w:cs="Consolas"/>
                <w:noProof/>
                <w:sz w:val="20"/>
                <w:szCs w:val="20"/>
              </w:rPr>
              <w:t>Sofia</w:t>
            </w:r>
            <w:r w:rsidRPr="00C228E5">
              <w:rPr>
                <w:rFonts w:ascii="Consolas" w:hAnsi="Consolas" w:cs="Consolas"/>
                <w:noProof/>
                <w:sz w:val="20"/>
                <w:szCs w:val="20"/>
              </w:rPr>
              <w:t>"</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Pr>
                <w:rFonts w:ascii="Consolas" w:hAnsi="Consolas" w:cs="Consolas"/>
                <w:noProof/>
                <w:sz w:val="20"/>
                <w:szCs w:val="20"/>
              </w:rPr>
              <w:t xml:space="preserve">   "</w:t>
            </w:r>
            <w:r w:rsidR="0063601C">
              <w:rPr>
                <w:rFonts w:ascii="Consolas" w:hAnsi="Consolas" w:cs="Consolas"/>
                <w:noProof/>
                <w:sz w:val="20"/>
                <w:szCs w:val="20"/>
              </w:rPr>
              <w:t>t</w:t>
            </w:r>
            <w:r>
              <w:rPr>
                <w:rFonts w:ascii="Consolas" w:hAnsi="Consolas" w:cs="Consolas"/>
                <w:noProof/>
                <w:sz w:val="20"/>
                <w:szCs w:val="20"/>
              </w:rPr>
              <w:t>o": "</w:t>
            </w:r>
            <w:r w:rsidRPr="002973DF">
              <w:rPr>
                <w:rFonts w:ascii="Consolas" w:hAnsi="Consolas" w:cs="Consolas"/>
                <w:noProof/>
                <w:sz w:val="20"/>
                <w:szCs w:val="20"/>
              </w:rPr>
              <w:t>Kyustendil</w:t>
            </w:r>
            <w:r>
              <w:rPr>
                <w:rFonts w:ascii="Consolas" w:hAnsi="Consolas" w:cs="Consolas"/>
                <w:noProof/>
                <w:sz w:val="20"/>
                <w:szCs w:val="20"/>
              </w:rPr>
              <w:t>",</w:t>
            </w:r>
          </w:p>
          <w:p w:rsidR="002973DF" w:rsidRPr="00C228E5" w:rsidRDefault="002973DF" w:rsidP="002973DF">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a</w:t>
            </w:r>
            <w:r w:rsidR="00957E10" w:rsidRPr="00957E10">
              <w:rPr>
                <w:rFonts w:ascii="Consolas" w:hAnsi="Consolas" w:cs="Consolas"/>
                <w:noProof/>
                <w:sz w:val="20"/>
                <w:szCs w:val="20"/>
              </w:rPr>
              <w:t>vailableSeats</w:t>
            </w:r>
            <w:r w:rsidRPr="00C228E5">
              <w:rPr>
                <w:rFonts w:ascii="Consolas" w:hAnsi="Consolas" w:cs="Consolas"/>
                <w:noProof/>
                <w:sz w:val="20"/>
                <w:szCs w:val="20"/>
              </w:rPr>
              <w:t>": "</w:t>
            </w:r>
            <w:r w:rsidR="00957E10">
              <w:rPr>
                <w:rFonts w:ascii="Consolas" w:hAnsi="Consolas" w:cs="Consolas"/>
                <w:noProof/>
                <w:sz w:val="20"/>
                <w:szCs w:val="20"/>
              </w:rPr>
              <w:t>4</w:t>
            </w:r>
            <w:r w:rsidRPr="00C228E5">
              <w:rPr>
                <w:rFonts w:ascii="Consolas" w:hAnsi="Consolas" w:cs="Consolas"/>
                <w:noProof/>
                <w:sz w:val="20"/>
                <w:szCs w:val="20"/>
              </w:rPr>
              <w:t>",</w:t>
            </w:r>
          </w:p>
          <w:p w:rsidR="002B1AFF" w:rsidRPr="00C228E5" w:rsidRDefault="002973DF" w:rsidP="00530E90">
            <w:pPr>
              <w:spacing w:after="0"/>
              <w:rPr>
                <w:rFonts w:ascii="Consolas" w:hAnsi="Consolas" w:cs="Consolas"/>
                <w:noProof/>
                <w:sz w:val="20"/>
                <w:szCs w:val="20"/>
              </w:rPr>
            </w:pPr>
            <w:r w:rsidRPr="00C228E5">
              <w:rPr>
                <w:rFonts w:ascii="Consolas" w:hAnsi="Consolas" w:cs="Consolas"/>
                <w:noProof/>
                <w:sz w:val="20"/>
                <w:szCs w:val="20"/>
              </w:rPr>
              <w:t xml:space="preserve">   "</w:t>
            </w:r>
            <w:r w:rsidR="0063601C">
              <w:rPr>
                <w:rFonts w:ascii="Consolas" w:hAnsi="Consolas" w:cs="Consolas"/>
                <w:noProof/>
                <w:sz w:val="20"/>
                <w:szCs w:val="20"/>
              </w:rPr>
              <w:t>d</w:t>
            </w:r>
            <w:r w:rsidR="00530E90" w:rsidRPr="00530E90">
              <w:rPr>
                <w:rFonts w:ascii="Consolas" w:hAnsi="Consolas" w:cs="Consolas"/>
                <w:noProof/>
                <w:sz w:val="20"/>
                <w:szCs w:val="20"/>
              </w:rPr>
              <w:t>epartureTime</w:t>
            </w:r>
            <w:r w:rsidRPr="00C228E5">
              <w:rPr>
                <w:rFonts w:ascii="Consolas" w:hAnsi="Consolas" w:cs="Consolas"/>
                <w:noProof/>
                <w:sz w:val="20"/>
                <w:szCs w:val="20"/>
              </w:rPr>
              <w:t>": "</w:t>
            </w:r>
            <w:r w:rsidR="00957E10">
              <w:rPr>
                <w:rFonts w:ascii="Consolas" w:hAnsi="Consolas" w:cs="Consolas"/>
                <w:noProof/>
                <w:sz w:val="20"/>
                <w:szCs w:val="20"/>
              </w:rPr>
              <w:t xml:space="preserve">2014-09-29 </w:t>
            </w:r>
            <w:r w:rsidR="00530E90">
              <w:rPr>
                <w:rFonts w:ascii="Consolas" w:hAnsi="Consolas" w:cs="Consolas"/>
                <w:noProof/>
                <w:sz w:val="20"/>
                <w:szCs w:val="20"/>
              </w:rPr>
              <w:t>13</w:t>
            </w:r>
            <w:r w:rsidR="00957E10">
              <w:rPr>
                <w:rFonts w:ascii="Consolas" w:hAnsi="Consolas" w:cs="Consolas"/>
                <w:noProof/>
                <w:sz w:val="20"/>
                <w:szCs w:val="20"/>
              </w:rPr>
              <w:t>:</w:t>
            </w:r>
            <w:r w:rsidR="00530E90">
              <w:rPr>
                <w:rFonts w:ascii="Consolas" w:hAnsi="Consolas" w:cs="Consolas"/>
                <w:noProof/>
                <w:sz w:val="20"/>
                <w:szCs w:val="20"/>
              </w:rPr>
              <w:t>37</w:t>
            </w:r>
            <w:r w:rsidR="00957E10">
              <w:rPr>
                <w:rFonts w:ascii="Consolas" w:hAnsi="Consolas" w:cs="Consolas"/>
                <w:noProof/>
                <w:sz w:val="20"/>
                <w:szCs w:val="20"/>
              </w:rPr>
              <w:t>:00</w:t>
            </w:r>
            <w:r w:rsidRPr="00C228E5">
              <w:rPr>
                <w:rFonts w:ascii="Consolas" w:hAnsi="Consolas" w:cs="Consolas"/>
                <w:noProof/>
                <w:sz w:val="20"/>
                <w:szCs w:val="20"/>
              </w:rPr>
              <w:t>" }</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"id": "bcf79ac5-0e77-4a21-aa21-279c93375231",</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"driverId": "fe411b06-cef6-4c95-b95a-13a3310a1f05",</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"driverName": "test@test.com",</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"from": "Sofia",</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"to": "Kyustendil",</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"departureDate": "2014-09-29T13:37:00",</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"numberOfFreeSeats": 4,</w:t>
            </w:r>
          </w:p>
          <w:p w:rsidR="00931433" w:rsidRPr="00931433"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"isMine": true,</w:t>
            </w:r>
          </w:p>
          <w:p w:rsidR="002B1AFF" w:rsidRPr="00C228E5" w:rsidRDefault="00931433" w:rsidP="00931433">
            <w:pPr>
              <w:spacing w:after="0"/>
              <w:rPr>
                <w:rFonts w:ascii="Consolas" w:hAnsi="Consolas" w:cs="Consolas"/>
                <w:noProof/>
                <w:sz w:val="20"/>
                <w:szCs w:val="20"/>
              </w:rPr>
            </w:pPr>
            <w:r w:rsidRPr="00931433">
              <w:rPr>
                <w:rFonts w:ascii="Consolas" w:hAnsi="Consolas" w:cs="Consolas"/>
                <w:noProof/>
                <w:sz w:val="20"/>
                <w:szCs w:val="20"/>
              </w:rPr>
              <w:t xml:space="preserve">   "passangers": ["test@test.com"]</w:t>
            </w:r>
            <w:r>
              <w:rPr>
                <w:rFonts w:ascii="Consolas" w:hAnsi="Consolas" w:cs="Consolas"/>
                <w:noProof/>
                <w:sz w:val="20"/>
                <w:szCs w:val="20"/>
              </w:rPr>
              <w:t xml:space="preserve"> </w:t>
            </w:r>
            <w:r w:rsidRPr="00931433">
              <w:rPr>
                <w:rFonts w:ascii="Consolas" w:hAnsi="Consolas" w:cs="Consolas"/>
                <w:noProof/>
                <w:sz w:val="20"/>
                <w:szCs w:val="20"/>
              </w:rPr>
              <w:t>}</w:t>
            </w:r>
          </w:p>
        </w:tc>
      </w:tr>
    </w:tbl>
    <w:p w:rsidR="00B61752" w:rsidRDefault="00B61752" w:rsidP="00B61752">
      <w:pPr>
        <w:spacing w:after="60"/>
        <w:rPr>
          <w:b/>
        </w:rPr>
      </w:pPr>
      <w:r>
        <w:rPr>
          <w:b/>
        </w:rPr>
        <w:t xml:space="preserve">* REQUIREMENTS: The logged user should be driver in order to be able to create trips. </w:t>
      </w:r>
      <w:r w:rsidRPr="004146EE">
        <w:rPr>
          <w:rFonts w:ascii="Consolas" w:hAnsi="Consolas" w:cs="Consolas"/>
          <w:b/>
          <w:noProof/>
          <w:sz w:val="20"/>
          <w:szCs w:val="20"/>
        </w:rPr>
        <w:t>availableSeats</w:t>
      </w:r>
      <w:r>
        <w:rPr>
          <w:b/>
        </w:rPr>
        <w:t xml:space="preserve"> should be at least 1. </w:t>
      </w:r>
      <w:r w:rsidRPr="004146EE">
        <w:rPr>
          <w:rFonts w:ascii="Consolas" w:hAnsi="Consolas" w:cs="Consolas"/>
          <w:b/>
          <w:noProof/>
          <w:sz w:val="20"/>
          <w:szCs w:val="20"/>
        </w:rPr>
        <w:t>departureTime</w:t>
      </w:r>
      <w:r>
        <w:rPr>
          <w:b/>
        </w:rPr>
        <w:t xml:space="preserve"> should be in the future. f</w:t>
      </w:r>
      <w:r w:rsidRPr="004146EE">
        <w:rPr>
          <w:rFonts w:ascii="Consolas" w:hAnsi="Consolas" w:cs="Consolas"/>
          <w:b/>
          <w:noProof/>
          <w:sz w:val="20"/>
          <w:szCs w:val="20"/>
        </w:rPr>
        <w:t>rom</w:t>
      </w:r>
      <w:r>
        <w:rPr>
          <w:b/>
        </w:rPr>
        <w:t xml:space="preserve"> and </w:t>
      </w:r>
      <w:r>
        <w:rPr>
          <w:rFonts w:ascii="Consolas" w:hAnsi="Consolas" w:cs="Consolas"/>
          <w:b/>
          <w:noProof/>
          <w:sz w:val="20"/>
          <w:szCs w:val="20"/>
        </w:rPr>
        <w:t>t</w:t>
      </w:r>
      <w:r w:rsidRPr="004146EE">
        <w:rPr>
          <w:rFonts w:ascii="Consolas" w:hAnsi="Consolas" w:cs="Consolas"/>
          <w:b/>
          <w:noProof/>
          <w:sz w:val="20"/>
          <w:szCs w:val="20"/>
        </w:rPr>
        <w:t>o</w:t>
      </w:r>
      <w:r>
        <w:rPr>
          <w:b/>
        </w:rPr>
        <w:t xml:space="preserve"> should be from the list of available cities (/api/cities)</w:t>
      </w:r>
    </w:p>
    <w:p w:rsidR="009771B1" w:rsidRDefault="009771B1" w:rsidP="00844B55">
      <w:pPr>
        <w:spacing w:after="60"/>
        <w:rPr>
          <w:b/>
        </w:rPr>
      </w:pPr>
      <w:r>
        <w:rPr>
          <w:b/>
        </w:rPr>
        <w:t>* NOTE: isMine value means that the currently logged user is part of the trip (either driver or passenger)</w:t>
      </w:r>
    </w:p>
    <w:p w:rsidR="00147F21" w:rsidRDefault="00147F21" w:rsidP="00844B55">
      <w:pPr>
        <w:spacing w:after="60"/>
        <w:rPr>
          <w:b/>
        </w:rPr>
      </w:pPr>
      <w:r>
        <w:rPr>
          <w:b/>
        </w:rPr>
        <w:t>* NOTE: All drivers are passengers too.</w:t>
      </w:r>
    </w:p>
    <w:p w:rsidR="00A85B00" w:rsidRPr="00AF077C" w:rsidRDefault="00A85B00" w:rsidP="00A85B00">
      <w:pPr>
        <w:pStyle w:val="Heading3"/>
        <w:rPr>
          <w:b/>
        </w:rPr>
      </w:pPr>
      <w:r w:rsidRPr="00AF077C">
        <w:rPr>
          <w:b/>
        </w:rPr>
        <w:t>Get trip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A85B00" w:rsidTr="003002F5">
        <w:tc>
          <w:tcPr>
            <w:tcW w:w="9251" w:type="dxa"/>
            <w:gridSpan w:val="2"/>
            <w:shd w:val="clear" w:color="auto" w:fill="D7D2D9" w:themeFill="accent6" w:themeFillTint="66"/>
          </w:tcPr>
          <w:p w:rsidR="00A85B00" w:rsidRDefault="00A85B00" w:rsidP="003002F5">
            <w:pPr>
              <w:pStyle w:val="Apiaddress"/>
            </w:pPr>
            <w:r>
              <w:t>api/trips/</w:t>
            </w:r>
            <w:r w:rsidR="00013B90" w:rsidRPr="00013B90">
              <w:t>7362e399-d051-42bd-95a0-109a2673dfd5</w:t>
            </w:r>
          </w:p>
        </w:tc>
        <w:tc>
          <w:tcPr>
            <w:tcW w:w="1207" w:type="dxa"/>
            <w:shd w:val="clear" w:color="auto" w:fill="D7D2D9" w:themeFill="accent6" w:themeFillTint="66"/>
          </w:tcPr>
          <w:p w:rsidR="00A85B00" w:rsidRDefault="00A85B00" w:rsidP="003002F5">
            <w:pPr>
              <w:pStyle w:val="Apiaddress"/>
            </w:pPr>
            <w:r>
              <w:t>GET</w:t>
            </w:r>
          </w:p>
        </w:tc>
      </w:tr>
      <w:tr w:rsidR="00A85B00" w:rsidTr="003002F5">
        <w:tc>
          <w:tcPr>
            <w:tcW w:w="1152" w:type="dxa"/>
            <w:shd w:val="clear" w:color="auto" w:fill="auto"/>
          </w:tcPr>
          <w:p w:rsidR="00A85B00" w:rsidRPr="00C228E5" w:rsidRDefault="00A85B00" w:rsidP="003002F5">
            <w:pPr>
              <w:spacing w:after="0"/>
              <w:rPr>
                <w:b/>
              </w:rPr>
            </w:pPr>
            <w:r w:rsidRPr="00C228E5">
              <w:rPr>
                <w:b/>
              </w:rPr>
              <w:t>Headers</w:t>
            </w:r>
          </w:p>
        </w:tc>
        <w:tc>
          <w:tcPr>
            <w:tcW w:w="9306" w:type="dxa"/>
            <w:gridSpan w:val="2"/>
            <w:shd w:val="clear" w:color="auto" w:fill="auto"/>
          </w:tcPr>
          <w:p w:rsidR="00A85B00" w:rsidRPr="00C228E5" w:rsidRDefault="00A85B00"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A85B00" w:rsidTr="003002F5">
        <w:tc>
          <w:tcPr>
            <w:tcW w:w="1152" w:type="dxa"/>
            <w:shd w:val="clear" w:color="auto" w:fill="auto"/>
          </w:tcPr>
          <w:p w:rsidR="00A85B00" w:rsidRPr="00C228E5" w:rsidRDefault="00A85B00" w:rsidP="003002F5">
            <w:pPr>
              <w:spacing w:after="0"/>
              <w:rPr>
                <w:b/>
              </w:rPr>
            </w:pPr>
            <w:r w:rsidRPr="00C228E5">
              <w:rPr>
                <w:b/>
              </w:rPr>
              <w:t>Response</w:t>
            </w:r>
          </w:p>
        </w:tc>
        <w:tc>
          <w:tcPr>
            <w:tcW w:w="9306" w:type="dxa"/>
            <w:gridSpan w:val="2"/>
            <w:shd w:val="clear" w:color="auto" w:fill="auto"/>
          </w:tcPr>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"numberOfFreeSea</w:t>
            </w:r>
            <w:r>
              <w:rPr>
                <w:rFonts w:ascii="Consolas" w:hAnsi="Consolas" w:cs="Consolas"/>
                <w:noProof/>
                <w:sz w:val="20"/>
                <w:szCs w:val="20"/>
              </w:rPr>
              <w:t>ts": 3</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"isMine": </w:t>
            </w:r>
            <w:r>
              <w:rPr>
                <w:rFonts w:ascii="Consolas" w:hAnsi="Consolas" w:cs="Consolas"/>
                <w:noProof/>
                <w:sz w:val="20"/>
                <w:szCs w:val="20"/>
              </w:rPr>
              <w:t>false</w:t>
            </w:r>
            <w:r w:rsidRPr="003A1963">
              <w:rPr>
                <w:rFonts w:ascii="Consolas" w:hAnsi="Consolas" w:cs="Consolas"/>
                <w:noProof/>
                <w:sz w:val="20"/>
                <w:szCs w:val="20"/>
              </w:rPr>
              <w:t>,</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lastRenderedPageBreak/>
              <w:t xml:space="preserve">   "passangers": [</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3A1963" w:rsidRP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r w:rsidR="00931433">
              <w:rPr>
                <w:rFonts w:ascii="Consolas" w:hAnsi="Consolas" w:cs="Consolas"/>
                <w:noProof/>
                <w:sz w:val="20"/>
                <w:szCs w:val="20"/>
              </w:rPr>
              <w:t xml:space="preserve">     "test06@test.com"</w:t>
            </w:r>
          </w:p>
          <w:p w:rsidR="003A1963" w:rsidRDefault="003A1963" w:rsidP="003A1963">
            <w:pPr>
              <w:spacing w:after="0"/>
              <w:rPr>
                <w:rFonts w:ascii="Consolas" w:hAnsi="Consolas" w:cs="Consolas"/>
                <w:noProof/>
                <w:sz w:val="20"/>
                <w:szCs w:val="20"/>
              </w:rPr>
            </w:pPr>
            <w:r w:rsidRPr="003A1963">
              <w:rPr>
                <w:rFonts w:ascii="Consolas" w:hAnsi="Consolas" w:cs="Consolas"/>
                <w:noProof/>
                <w:sz w:val="20"/>
                <w:szCs w:val="20"/>
              </w:rPr>
              <w:t xml:space="preserve">   ]</w:t>
            </w:r>
          </w:p>
          <w:p w:rsidR="00A85B00" w:rsidRPr="00C228E5" w:rsidRDefault="003A1963" w:rsidP="003A1963">
            <w:pPr>
              <w:spacing w:after="0"/>
              <w:rPr>
                <w:rFonts w:ascii="Consolas" w:hAnsi="Consolas" w:cs="Consolas"/>
                <w:noProof/>
                <w:sz w:val="20"/>
                <w:szCs w:val="20"/>
              </w:rPr>
            </w:pPr>
            <w:r w:rsidRPr="003A1963">
              <w:rPr>
                <w:rFonts w:ascii="Consolas" w:hAnsi="Consolas" w:cs="Consolas"/>
                <w:noProof/>
                <w:sz w:val="20"/>
                <w:szCs w:val="20"/>
              </w:rPr>
              <w:t>}</w:t>
            </w:r>
          </w:p>
        </w:tc>
      </w:tr>
    </w:tbl>
    <w:p w:rsidR="0001257F" w:rsidRPr="00AF077C" w:rsidRDefault="0001257F" w:rsidP="0001257F">
      <w:pPr>
        <w:pStyle w:val="Heading3"/>
        <w:rPr>
          <w:b/>
        </w:rPr>
      </w:pPr>
      <w:r w:rsidRPr="00AF077C">
        <w:rPr>
          <w:b/>
        </w:rPr>
        <w:lastRenderedPageBreak/>
        <w:t>Join trip</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01257F" w:rsidTr="003002F5">
        <w:tc>
          <w:tcPr>
            <w:tcW w:w="9251" w:type="dxa"/>
            <w:gridSpan w:val="2"/>
            <w:shd w:val="clear" w:color="auto" w:fill="D7D2D9" w:themeFill="accent6" w:themeFillTint="66"/>
          </w:tcPr>
          <w:p w:rsidR="0001257F" w:rsidRDefault="0001257F" w:rsidP="003002F5">
            <w:pPr>
              <w:pStyle w:val="Apiaddress"/>
            </w:pPr>
            <w:r>
              <w:t>api/trips/</w:t>
            </w:r>
            <w:r w:rsidRPr="00013B90">
              <w:t>7362e399-d051-42bd-95a0-109a2673dfd5</w:t>
            </w:r>
          </w:p>
        </w:tc>
        <w:tc>
          <w:tcPr>
            <w:tcW w:w="1207" w:type="dxa"/>
            <w:shd w:val="clear" w:color="auto" w:fill="D7D2D9" w:themeFill="accent6" w:themeFillTint="66"/>
          </w:tcPr>
          <w:p w:rsidR="0001257F" w:rsidRDefault="0001257F" w:rsidP="003002F5">
            <w:pPr>
              <w:pStyle w:val="Apiaddress"/>
            </w:pPr>
            <w:r>
              <w:t>PUT</w:t>
            </w:r>
          </w:p>
        </w:tc>
      </w:tr>
      <w:tr w:rsidR="0001257F" w:rsidTr="003002F5">
        <w:tc>
          <w:tcPr>
            <w:tcW w:w="1152" w:type="dxa"/>
            <w:shd w:val="clear" w:color="auto" w:fill="auto"/>
          </w:tcPr>
          <w:p w:rsidR="0001257F" w:rsidRPr="00C228E5" w:rsidRDefault="0001257F" w:rsidP="003002F5">
            <w:pPr>
              <w:spacing w:after="0"/>
              <w:rPr>
                <w:b/>
              </w:rPr>
            </w:pPr>
            <w:r w:rsidRPr="00C228E5">
              <w:rPr>
                <w:b/>
              </w:rPr>
              <w:t>Headers</w:t>
            </w:r>
          </w:p>
        </w:tc>
        <w:tc>
          <w:tcPr>
            <w:tcW w:w="9306" w:type="dxa"/>
            <w:gridSpan w:val="2"/>
            <w:shd w:val="clear" w:color="auto" w:fill="auto"/>
          </w:tcPr>
          <w:p w:rsidR="0001257F" w:rsidRPr="00C228E5" w:rsidRDefault="0001257F"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01257F" w:rsidTr="003002F5">
        <w:tc>
          <w:tcPr>
            <w:tcW w:w="1152" w:type="dxa"/>
            <w:shd w:val="clear" w:color="auto" w:fill="auto"/>
          </w:tcPr>
          <w:p w:rsidR="0001257F" w:rsidRPr="00C228E5" w:rsidRDefault="0001257F" w:rsidP="003002F5">
            <w:pPr>
              <w:spacing w:after="0"/>
              <w:rPr>
                <w:b/>
              </w:rPr>
            </w:pPr>
            <w:r w:rsidRPr="00C228E5">
              <w:rPr>
                <w:b/>
              </w:rPr>
              <w:t>Response</w:t>
            </w:r>
          </w:p>
        </w:tc>
        <w:tc>
          <w:tcPr>
            <w:tcW w:w="9306" w:type="dxa"/>
            <w:gridSpan w:val="2"/>
            <w:shd w:val="clear" w:color="auto" w:fill="auto"/>
          </w:tcPr>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"id": "7362e399-d051-42bd-95a0-109a2673dfd5",</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"driverId": "c73d0bc9-47b7-4cc4-abb2-cd5516b94596",</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"driverName":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"from": "Ahtopol",</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"to": "Etropole",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"departureDate": "2014-10-11T17:09:19.203",</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"numberOfFreeSeats": 2,</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"isMine": true,</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"passangers": [</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"test02@test.com",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"test06@test.com",</w:t>
            </w:r>
          </w:p>
          <w:p w:rsidR="00931433" w:rsidRPr="003A196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"test@test.com"</w:t>
            </w:r>
          </w:p>
          <w:p w:rsidR="00931433" w:rsidRDefault="00931433" w:rsidP="00931433">
            <w:pPr>
              <w:spacing w:after="0"/>
              <w:rPr>
                <w:rFonts w:ascii="Consolas" w:hAnsi="Consolas" w:cs="Consolas"/>
                <w:noProof/>
                <w:sz w:val="20"/>
                <w:szCs w:val="20"/>
              </w:rPr>
            </w:pPr>
            <w:r w:rsidRPr="003A1963">
              <w:rPr>
                <w:rFonts w:ascii="Consolas" w:hAnsi="Consolas" w:cs="Consolas"/>
                <w:noProof/>
                <w:sz w:val="20"/>
                <w:szCs w:val="20"/>
              </w:rPr>
              <w:t xml:space="preserve">   ]</w:t>
            </w:r>
          </w:p>
          <w:p w:rsidR="0001257F" w:rsidRPr="00C228E5" w:rsidRDefault="00931433" w:rsidP="00931433">
            <w:pPr>
              <w:spacing w:after="0"/>
              <w:rPr>
                <w:rFonts w:ascii="Consolas" w:hAnsi="Consolas" w:cs="Consolas"/>
                <w:noProof/>
                <w:sz w:val="20"/>
                <w:szCs w:val="20"/>
              </w:rPr>
            </w:pPr>
            <w:r w:rsidRPr="003A1963">
              <w:rPr>
                <w:rFonts w:ascii="Consolas" w:hAnsi="Consolas" w:cs="Consolas"/>
                <w:noProof/>
                <w:sz w:val="20"/>
                <w:szCs w:val="20"/>
              </w:rPr>
              <w:t>}</w:t>
            </w:r>
          </w:p>
        </w:tc>
      </w:tr>
    </w:tbl>
    <w:p w:rsidR="00A42662" w:rsidRDefault="007665AF" w:rsidP="007665AF">
      <w:pPr>
        <w:spacing w:after="60"/>
        <w:rPr>
          <w:b/>
        </w:rPr>
      </w:pPr>
      <w:r>
        <w:rPr>
          <w:b/>
        </w:rPr>
        <w:t xml:space="preserve">*NOTE: In case of any error (invalid trip id, past trip, </w:t>
      </w:r>
      <w:r w:rsidR="00AE4912">
        <w:rPr>
          <w:b/>
        </w:rPr>
        <w:t xml:space="preserve">user </w:t>
      </w:r>
      <w:r>
        <w:rPr>
          <w:b/>
        </w:rPr>
        <w:t>already in the trip, no seats available, etc.) you will receive status code 400 (with JSON object with property message</w:t>
      </w:r>
      <w:r w:rsidR="00AE4912">
        <w:rPr>
          <w:b/>
        </w:rPr>
        <w:t>, containing the text of the error</w:t>
      </w:r>
      <w:r>
        <w:rPr>
          <w:b/>
        </w:rPr>
        <w:t>). This applies for all other queries</w:t>
      </w:r>
      <w:r w:rsidR="00AE4912">
        <w:rPr>
          <w:b/>
        </w:rPr>
        <w:t>.</w:t>
      </w:r>
    </w:p>
    <w:p w:rsidR="002B1AFF" w:rsidRPr="00F64793" w:rsidRDefault="002B1AFF" w:rsidP="00F64793">
      <w:pPr>
        <w:pStyle w:val="Heading3"/>
        <w:rPr>
          <w:b/>
        </w:rPr>
      </w:pPr>
      <w:r w:rsidRPr="00F64793">
        <w:rPr>
          <w:b/>
        </w:rPr>
        <w:t>Get trips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563"/>
        <w:gridCol w:w="743"/>
      </w:tblGrid>
      <w:tr w:rsidR="002B1AFF" w:rsidTr="0085479F">
        <w:tc>
          <w:tcPr>
            <w:tcW w:w="9715" w:type="dxa"/>
            <w:gridSpan w:val="2"/>
            <w:shd w:val="clear" w:color="auto" w:fill="D7D2D9" w:themeFill="accent6" w:themeFillTint="66"/>
          </w:tcPr>
          <w:p w:rsidR="002B1AFF" w:rsidRDefault="0085479F" w:rsidP="00110D3A">
            <w:pPr>
              <w:pStyle w:val="Apiaddress"/>
            </w:pPr>
            <w:r w:rsidRPr="0085479F">
              <w:t>api/trips?page=1&amp;orderBy=seats&amp;orderType=asc&amp;from=Sofia&amp;finished=true&amp;onlyMine=false</w:t>
            </w:r>
          </w:p>
        </w:tc>
        <w:tc>
          <w:tcPr>
            <w:tcW w:w="743"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"0ea1b7d8-b639-4fb1-a79d-d97fab0c79e4",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"84630007-63ad-4ccc-8264-1797e6a43279",</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"Boychinovtsi",</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"2014-11-09T17:09:19.3",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["test13@test.com", "test34@test.com"]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"bcf79ac5-0e77-4a21-aa21-279c93375231",</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lastRenderedPageBreak/>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"c58dec3b-ec72-4e85-8658-401065abaedc",</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"9297512a-6817-435a-b0b7-df11277f400d",</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"Dolna Mitropoliya",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"2014-07-11T17:09:18.957",</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false,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["test10@test.com"]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"id": "8cf1097e-8710-46ef-a1d7-5893ca5cbef3",</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"driverId": "fe411b06-cef6-4c95-b95a-13a3310a1f05",</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"driverName": "test@test.com",</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"from": "Sofia",</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"to": "Kyustendil",</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"departureDate": "2014-09-29T13:37:00",</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"numberOfFreeSeats": 4,</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"isMine": true,</w:t>
            </w:r>
          </w:p>
          <w:p w:rsidR="00F70F4D" w:rsidRPr="00F70F4D" w:rsidRDefault="00F70F4D" w:rsidP="00F70F4D">
            <w:pPr>
              <w:spacing w:after="0"/>
              <w:rPr>
                <w:rFonts w:ascii="Consolas" w:hAnsi="Consolas" w:cs="Consolas"/>
                <w:noProof/>
                <w:sz w:val="20"/>
                <w:szCs w:val="20"/>
              </w:rPr>
            </w:pPr>
            <w:r w:rsidRPr="00F70F4D">
              <w:rPr>
                <w:rFonts w:ascii="Consolas" w:hAnsi="Consolas" w:cs="Consolas"/>
                <w:noProof/>
                <w:sz w:val="20"/>
                <w:szCs w:val="20"/>
              </w:rPr>
              <w:t xml:space="preserve">    "passengers": ["test@test.com"]</w:t>
            </w:r>
          </w:p>
          <w:p w:rsidR="002B1AFF" w:rsidRPr="00C228E5" w:rsidRDefault="00F70F4D" w:rsidP="00F70F4D">
            <w:pPr>
              <w:spacing w:after="0"/>
              <w:rPr>
                <w:rFonts w:ascii="Consolas" w:hAnsi="Consolas" w:cs="Consolas"/>
                <w:noProof/>
                <w:sz w:val="20"/>
                <w:szCs w:val="20"/>
              </w:rPr>
            </w:pPr>
            <w:r w:rsidRPr="00F70F4D">
              <w:rPr>
                <w:rFonts w:ascii="Consolas" w:hAnsi="Consolas" w:cs="Consolas"/>
                <w:noProof/>
                <w:sz w:val="20"/>
                <w:szCs w:val="20"/>
              </w:rPr>
              <w:t>}]</w:t>
            </w:r>
          </w:p>
        </w:tc>
      </w:tr>
    </w:tbl>
    <w:p w:rsidR="000214CF" w:rsidRDefault="000214CF" w:rsidP="000214CF">
      <w:pPr>
        <w:rPr>
          <w:b/>
        </w:rPr>
      </w:pPr>
    </w:p>
    <w:p w:rsidR="002B1AFF" w:rsidRDefault="002B1AFF" w:rsidP="002B1AFF">
      <w:pPr>
        <w:pStyle w:val="Heading2"/>
      </w:pPr>
      <w:r>
        <w:t>Drivers</w:t>
      </w:r>
    </w:p>
    <w:p w:rsidR="002B1AFF" w:rsidRPr="00AF077C" w:rsidRDefault="002B1AFF" w:rsidP="002B1AFF">
      <w:pPr>
        <w:pStyle w:val="Heading3"/>
        <w:rPr>
          <w:b/>
        </w:rPr>
      </w:pPr>
      <w:r w:rsidRPr="00AF077C">
        <w:rPr>
          <w:b/>
        </w:rPr>
        <w:t>Get drivers</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DB0E4E">
              <w:t>?page=1&amp;username=TEST.com</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"1c25d2fc-f2f5-4e63-bef1-01a2c4374e26",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w:t>
            </w:r>
            <w:r w:rsidR="008F7F25">
              <w:rPr>
                <w:rFonts w:ascii="Consolas" w:hAnsi="Consolas" w:cs="Consolas"/>
                <w:noProof/>
                <w:sz w:val="20"/>
                <w:szCs w:val="20"/>
              </w:rPr>
              <w:t>t</w:t>
            </w:r>
            <w:r w:rsidR="005F1694">
              <w:rPr>
                <w:rFonts w:ascii="Consolas" w:hAnsi="Consolas" w:cs="Consolas"/>
                <w:noProof/>
                <w:sz w:val="20"/>
                <w:szCs w:val="20"/>
              </w:rPr>
              <w:t>est44</w:t>
            </w:r>
            <w:r w:rsidRPr="00125DDA">
              <w:rPr>
                <w:rFonts w:ascii="Consolas" w:hAnsi="Consolas" w:cs="Consolas"/>
                <w:noProof/>
                <w:sz w:val="20"/>
                <w:szCs w:val="20"/>
              </w:rPr>
              <w:t>@test.com",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3,</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10</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"36f11831-545c-4228-b0b6-be54832884e6",</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"name": "test</w:t>
            </w:r>
            <w:r w:rsidR="008F7F25">
              <w:rPr>
                <w:rFonts w:ascii="Consolas" w:hAnsi="Consolas" w:cs="Consolas"/>
                <w:noProof/>
                <w:sz w:val="20"/>
                <w:szCs w:val="20"/>
              </w:rPr>
              <w:t>0</w:t>
            </w:r>
            <w:r w:rsidRPr="00125DDA">
              <w:rPr>
                <w:rFonts w:ascii="Consolas" w:hAnsi="Consolas" w:cs="Consolas"/>
                <w:noProof/>
                <w:sz w:val="20"/>
                <w:szCs w:val="20"/>
              </w:rPr>
              <w:t>1@test.com",</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"numberOfUpcomingTrips": 1,</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"id": "</w:t>
            </w:r>
            <w:r w:rsidR="00E93AF6" w:rsidRPr="00AB3A67">
              <w:rPr>
                <w:rFonts w:ascii="Consolas" w:hAnsi="Consolas" w:cs="Consolas"/>
                <w:noProof/>
                <w:sz w:val="20"/>
                <w:szCs w:val="20"/>
              </w:rPr>
              <w:t>52f9631d-0af7-49b0-81b1-5b0476131022</w:t>
            </w:r>
            <w:r w:rsidRPr="00125DDA">
              <w:rPr>
                <w:rFonts w:ascii="Consolas" w:hAnsi="Consolas" w:cs="Consolas"/>
                <w:noProof/>
                <w:sz w:val="20"/>
                <w:szCs w:val="20"/>
              </w:rPr>
              <w:t>",</w:t>
            </w:r>
          </w:p>
          <w:p w:rsidR="00125DDA" w:rsidRPr="00125DDA" w:rsidRDefault="00125DDA" w:rsidP="00E93AF6">
            <w:pPr>
              <w:tabs>
                <w:tab w:val="left" w:pos="3720"/>
              </w:tabs>
              <w:spacing w:after="0"/>
              <w:rPr>
                <w:rFonts w:ascii="Consolas" w:hAnsi="Consolas" w:cs="Consolas"/>
                <w:noProof/>
                <w:sz w:val="20"/>
                <w:szCs w:val="20"/>
              </w:rPr>
            </w:pPr>
            <w:r w:rsidRPr="00125DDA">
              <w:rPr>
                <w:rFonts w:ascii="Consolas" w:hAnsi="Consolas" w:cs="Consolas"/>
                <w:noProof/>
                <w:sz w:val="20"/>
                <w:szCs w:val="20"/>
              </w:rPr>
              <w:t xml:space="preserve">    "name": "</w:t>
            </w:r>
            <w:r w:rsidR="00430D8A" w:rsidRPr="00AB3A67">
              <w:rPr>
                <w:rFonts w:ascii="Consolas" w:hAnsi="Consolas" w:cs="Consolas"/>
                <w:noProof/>
                <w:sz w:val="20"/>
                <w:szCs w:val="20"/>
              </w:rPr>
              <w:t>test34</w:t>
            </w:r>
            <w:r w:rsidRPr="00125DDA">
              <w:rPr>
                <w:rFonts w:ascii="Consolas" w:hAnsi="Consolas" w:cs="Consolas"/>
                <w:noProof/>
                <w:sz w:val="20"/>
                <w:szCs w:val="20"/>
              </w:rPr>
              <w:t>@test.com",</w:t>
            </w:r>
          </w:p>
          <w:p w:rsidR="00125DDA" w:rsidRPr="00125DDA" w:rsidRDefault="00430D8A" w:rsidP="00125DDA">
            <w:pPr>
              <w:spacing w:after="0"/>
              <w:rPr>
                <w:rFonts w:ascii="Consolas" w:hAnsi="Consolas" w:cs="Consolas"/>
                <w:noProof/>
                <w:sz w:val="20"/>
                <w:szCs w:val="20"/>
              </w:rPr>
            </w:pPr>
            <w:r>
              <w:rPr>
                <w:rFonts w:ascii="Consolas" w:hAnsi="Consolas" w:cs="Consolas"/>
                <w:noProof/>
                <w:sz w:val="20"/>
                <w:szCs w:val="20"/>
              </w:rPr>
              <w:t xml:space="preserve">    "numberOfUpcomingTrips": 3</w:t>
            </w:r>
            <w:r w:rsidR="00125DDA" w:rsidRPr="00125DDA">
              <w:rPr>
                <w:rFonts w:ascii="Consolas" w:hAnsi="Consolas" w:cs="Consolas"/>
                <w:noProof/>
                <w:sz w:val="20"/>
                <w:szCs w:val="20"/>
              </w:rPr>
              <w:t>,</w:t>
            </w:r>
          </w:p>
          <w:p w:rsidR="00125DDA" w:rsidRPr="00125DDA" w:rsidRDefault="00125DDA" w:rsidP="00125DDA">
            <w:pPr>
              <w:spacing w:after="0"/>
              <w:rPr>
                <w:rFonts w:ascii="Consolas" w:hAnsi="Consolas" w:cs="Consolas"/>
                <w:noProof/>
                <w:sz w:val="20"/>
                <w:szCs w:val="20"/>
              </w:rPr>
            </w:pPr>
            <w:r w:rsidRPr="00125DDA">
              <w:rPr>
                <w:rFonts w:ascii="Consolas" w:hAnsi="Consolas" w:cs="Consolas"/>
                <w:noProof/>
                <w:sz w:val="20"/>
                <w:szCs w:val="20"/>
              </w:rPr>
              <w:t xml:space="preserve">    "numberOfTotalTrips": 8</w:t>
            </w:r>
          </w:p>
          <w:p w:rsidR="002B1AFF" w:rsidRPr="00C228E5" w:rsidRDefault="00125DDA" w:rsidP="00125DDA">
            <w:pPr>
              <w:spacing w:after="0"/>
              <w:rPr>
                <w:rFonts w:ascii="Consolas" w:hAnsi="Consolas" w:cs="Consolas"/>
                <w:noProof/>
                <w:sz w:val="20"/>
                <w:szCs w:val="20"/>
              </w:rPr>
            </w:pPr>
            <w:r w:rsidRPr="00125DDA">
              <w:rPr>
                <w:rFonts w:ascii="Consolas" w:hAnsi="Consolas" w:cs="Consolas"/>
                <w:noProof/>
                <w:sz w:val="20"/>
                <w:szCs w:val="20"/>
              </w:rPr>
              <w:t>}]</w:t>
            </w:r>
          </w:p>
        </w:tc>
      </w:tr>
    </w:tbl>
    <w:p w:rsidR="001F376D" w:rsidRPr="00696B8C" w:rsidRDefault="001F376D" w:rsidP="0019183F">
      <w:pPr>
        <w:spacing w:after="60"/>
        <w:rPr>
          <w:b/>
        </w:rPr>
      </w:pPr>
      <w:r>
        <w:rPr>
          <w:b/>
        </w:rPr>
        <w:t xml:space="preserve">*NOTE: If you send the request </w:t>
      </w:r>
      <w:r w:rsidR="00C27318">
        <w:rPr>
          <w:b/>
        </w:rPr>
        <w:t>anonymously</w:t>
      </w:r>
      <w:r>
        <w:rPr>
          <w:b/>
        </w:rPr>
        <w:t xml:space="preserve"> you will receive </w:t>
      </w:r>
      <w:bookmarkStart w:id="5" w:name="OLE_LINK1"/>
      <w:bookmarkStart w:id="6" w:name="OLE_LINK2"/>
      <w:r>
        <w:rPr>
          <w:b/>
        </w:rPr>
        <w:t xml:space="preserve">the </w:t>
      </w:r>
      <w:r w:rsidRPr="001F376D">
        <w:rPr>
          <w:b/>
        </w:rPr>
        <w:t>top 10 drivers, sorted by number of trips (</w:t>
      </w:r>
      <w:r>
        <w:rPr>
          <w:b/>
        </w:rPr>
        <w:t xml:space="preserve">in </w:t>
      </w:r>
      <w:r w:rsidRPr="001F376D">
        <w:rPr>
          <w:b/>
        </w:rPr>
        <w:t>desc</w:t>
      </w:r>
      <w:r>
        <w:rPr>
          <w:b/>
        </w:rPr>
        <w:t>ending order</w:t>
      </w:r>
      <w:r w:rsidRPr="001F376D">
        <w:rPr>
          <w:b/>
        </w:rPr>
        <w:t>) and then by username (</w:t>
      </w:r>
      <w:r>
        <w:rPr>
          <w:b/>
        </w:rPr>
        <w:t xml:space="preserve">in </w:t>
      </w:r>
      <w:r w:rsidRPr="001F376D">
        <w:rPr>
          <w:b/>
        </w:rPr>
        <w:t>asc</w:t>
      </w:r>
      <w:r>
        <w:rPr>
          <w:b/>
        </w:rPr>
        <w:t>ending order</w:t>
      </w:r>
      <w:r w:rsidRPr="001F376D">
        <w:rPr>
          <w:b/>
        </w:rPr>
        <w:t>)</w:t>
      </w:r>
      <w:r w:rsidR="00930408">
        <w:rPr>
          <w:b/>
        </w:rPr>
        <w:t xml:space="preserve"> with no paging and filtering</w:t>
      </w:r>
      <w:bookmarkEnd w:id="5"/>
      <w:bookmarkEnd w:id="6"/>
      <w:r w:rsidRPr="001F376D">
        <w:rPr>
          <w:b/>
        </w:rPr>
        <w:t>.</w:t>
      </w:r>
    </w:p>
    <w:p w:rsidR="002B1AFF" w:rsidRPr="00AF077C" w:rsidRDefault="002B1AFF" w:rsidP="002B1AFF">
      <w:pPr>
        <w:pStyle w:val="Heading3"/>
        <w:rPr>
          <w:b/>
        </w:rPr>
      </w:pPr>
      <w:r w:rsidRPr="00AF077C">
        <w:rPr>
          <w:b/>
        </w:rPr>
        <w:lastRenderedPageBreak/>
        <w:t>Get driver detail</w:t>
      </w:r>
    </w:p>
    <w:tbl>
      <w:tblPr>
        <w:tblW w:w="104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152"/>
        <w:gridCol w:w="8099"/>
        <w:gridCol w:w="1207"/>
      </w:tblGrid>
      <w:tr w:rsidR="002B1AFF" w:rsidTr="00110D3A">
        <w:tc>
          <w:tcPr>
            <w:tcW w:w="9251" w:type="dxa"/>
            <w:gridSpan w:val="2"/>
            <w:shd w:val="clear" w:color="auto" w:fill="D7D2D9" w:themeFill="accent6" w:themeFillTint="66"/>
          </w:tcPr>
          <w:p w:rsidR="002B1AFF" w:rsidRDefault="002B1AFF" w:rsidP="00110D3A">
            <w:pPr>
              <w:pStyle w:val="Apiaddress"/>
            </w:pPr>
            <w:r>
              <w:t>api/drivers/</w:t>
            </w:r>
            <w:r w:rsidR="002B1347" w:rsidRPr="002B1347">
              <w:t>52f9631d-0af7-49b0-81b1-5b0476131022</w:t>
            </w:r>
          </w:p>
        </w:tc>
        <w:tc>
          <w:tcPr>
            <w:tcW w:w="1207" w:type="dxa"/>
            <w:shd w:val="clear" w:color="auto" w:fill="D7D2D9" w:themeFill="accent6" w:themeFillTint="66"/>
          </w:tcPr>
          <w:p w:rsidR="002B1AFF" w:rsidRDefault="002B1AFF" w:rsidP="00110D3A">
            <w:pPr>
              <w:pStyle w:val="Apiaddress"/>
            </w:pPr>
            <w:r>
              <w:t>GET</w:t>
            </w:r>
          </w:p>
        </w:tc>
      </w:tr>
      <w:tr w:rsidR="002B1AFF" w:rsidTr="003002F5">
        <w:tc>
          <w:tcPr>
            <w:tcW w:w="1152" w:type="dxa"/>
            <w:shd w:val="clear" w:color="auto" w:fill="auto"/>
          </w:tcPr>
          <w:p w:rsidR="002B1AFF" w:rsidRPr="00C228E5" w:rsidRDefault="002B1AFF" w:rsidP="003002F5">
            <w:pPr>
              <w:spacing w:after="0"/>
              <w:rPr>
                <w:b/>
              </w:rPr>
            </w:pPr>
            <w:r w:rsidRPr="00C228E5">
              <w:rPr>
                <w:b/>
              </w:rPr>
              <w:t>Headers</w:t>
            </w:r>
          </w:p>
        </w:tc>
        <w:tc>
          <w:tcPr>
            <w:tcW w:w="9306" w:type="dxa"/>
            <w:gridSpan w:val="2"/>
            <w:shd w:val="clear" w:color="auto" w:fill="auto"/>
          </w:tcPr>
          <w:p w:rsidR="002B1AFF" w:rsidRPr="00C228E5" w:rsidRDefault="00AD6DEE" w:rsidP="003002F5">
            <w:pPr>
              <w:spacing w:after="0"/>
              <w:rPr>
                <w:rFonts w:ascii="Consolas" w:hAnsi="Consolas" w:cs="Consolas"/>
                <w:sz w:val="20"/>
                <w:szCs w:val="20"/>
              </w:rPr>
            </w:pPr>
            <w:r w:rsidRPr="00C228E5">
              <w:rPr>
                <w:rFonts w:ascii="Consolas" w:hAnsi="Consolas" w:cs="Consolas"/>
                <w:sz w:val="20"/>
                <w:szCs w:val="20"/>
              </w:rPr>
              <w:t xml:space="preserve">"Authorization" = "Bearer </w:t>
            </w:r>
            <w:r>
              <w:rPr>
                <w:rFonts w:ascii="Consolas" w:hAnsi="Consolas" w:cs="Consolas"/>
                <w:sz w:val="20"/>
                <w:szCs w:val="20"/>
              </w:rPr>
              <w:t>deYtpuVHa4Ba-1t-.</w:t>
            </w:r>
            <w:r w:rsidRPr="00C228E5">
              <w:rPr>
                <w:rFonts w:ascii="Consolas" w:hAnsi="Consolas" w:cs="Consolas"/>
                <w:sz w:val="20"/>
                <w:szCs w:val="20"/>
              </w:rPr>
              <w:t>.._hdTI-1Pa-bNiASNQz"</w:t>
            </w:r>
          </w:p>
        </w:tc>
      </w:tr>
      <w:tr w:rsidR="002B1AFF" w:rsidTr="003002F5">
        <w:tc>
          <w:tcPr>
            <w:tcW w:w="1152" w:type="dxa"/>
            <w:shd w:val="clear" w:color="auto" w:fill="auto"/>
          </w:tcPr>
          <w:p w:rsidR="002B1AFF" w:rsidRPr="00C228E5" w:rsidRDefault="002B1AFF" w:rsidP="003002F5">
            <w:pPr>
              <w:spacing w:after="0"/>
              <w:rPr>
                <w:b/>
              </w:rPr>
            </w:pPr>
            <w:r w:rsidRPr="00C228E5">
              <w:rPr>
                <w:b/>
              </w:rPr>
              <w:t>Response</w:t>
            </w:r>
          </w:p>
        </w:tc>
        <w:tc>
          <w:tcPr>
            <w:tcW w:w="9306" w:type="dxa"/>
            <w:gridSpan w:val="2"/>
            <w:shd w:val="clear" w:color="auto" w:fill="auto"/>
          </w:tcPr>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"numberOfUpcomingTrips":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"numberOfTotalTrips": 9,</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"trips":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"f466253d-a1ef-41c6-9f84-5c2722a01d73",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"e11ba9c5-d0cc-465a-aa55-354340e42baf",</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"test36@test.com",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"Botevgrad",</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"Simitli",</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"2014-10-05T17:09:19.16",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"c639f81c-1f3e-4b00-9533-0c88e96a520e",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"c73d0bc9-47b7-4cc4-abb2-cd5516b94596",</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"test02@test.com",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"Ardino",</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"Belitsa",</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"2014-10-31T17:09:19.27",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1,</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 {</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"id": "080dc395-09ac-4f76-8e17-a188a9de0fae",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"driverId": "70bd20b5-2d78-427b-b359-3eb1b891d0d7",</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"driverName": "test26@test.com",</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"from": "Saedinenie",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"to": "Maglizh",</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"departureDate": "2014-11-15T17:09:19.323",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"numberOfFreeSeats": 3,</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"isMine": false</w:t>
            </w:r>
          </w:p>
          <w:p w:rsidR="00552979" w:rsidRPr="00552979" w:rsidRDefault="00552979" w:rsidP="00552979">
            <w:pPr>
              <w:spacing w:after="0"/>
              <w:rPr>
                <w:rFonts w:ascii="Consolas" w:hAnsi="Consolas" w:cs="Consolas"/>
                <w:noProof/>
                <w:sz w:val="20"/>
                <w:szCs w:val="20"/>
              </w:rPr>
            </w:pPr>
            <w:r w:rsidRPr="00552979">
              <w:rPr>
                <w:rFonts w:ascii="Consolas" w:hAnsi="Consolas" w:cs="Consolas"/>
                <w:noProof/>
                <w:sz w:val="20"/>
                <w:szCs w:val="20"/>
              </w:rPr>
              <w:t xml:space="preserve">    }]</w:t>
            </w:r>
          </w:p>
          <w:p w:rsidR="002B1AFF" w:rsidRPr="00C228E5" w:rsidRDefault="00552979" w:rsidP="00552979">
            <w:pPr>
              <w:spacing w:after="0"/>
              <w:rPr>
                <w:rFonts w:ascii="Consolas" w:hAnsi="Consolas" w:cs="Consolas"/>
                <w:noProof/>
                <w:sz w:val="20"/>
                <w:szCs w:val="20"/>
              </w:rPr>
            </w:pPr>
            <w:r w:rsidRPr="00552979">
              <w:rPr>
                <w:rFonts w:ascii="Consolas" w:hAnsi="Consolas" w:cs="Consolas"/>
                <w:noProof/>
                <w:sz w:val="20"/>
                <w:szCs w:val="20"/>
              </w:rPr>
              <w:t>}</w:t>
            </w:r>
          </w:p>
        </w:tc>
      </w:tr>
    </w:tbl>
    <w:p w:rsidR="00CA4F32" w:rsidRPr="002B1AFF" w:rsidRDefault="00CA4F32" w:rsidP="002B1AFF"/>
    <w:sectPr w:rsidR="00CA4F32" w:rsidRPr="002B1AFF" w:rsidSect="00B94054">
      <w:headerReference w:type="default" r:id="rId14"/>
      <w:footerReference w:type="default" r:id="rId15"/>
      <w:headerReference w:type="first" r:id="rId16"/>
      <w:footerReference w:type="first" r:id="rId17"/>
      <w:pgSz w:w="12240" w:h="15840"/>
      <w:pgMar w:top="851" w:right="851" w:bottom="1701" w:left="9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1740" w:rsidRDefault="00911740" w:rsidP="006F61B7">
      <w:pPr>
        <w:spacing w:after="0" w:line="240" w:lineRule="auto"/>
      </w:pPr>
      <w:r>
        <w:separator/>
      </w:r>
    </w:p>
  </w:endnote>
  <w:endnote w:type="continuationSeparator" w:id="0">
    <w:p w:rsidR="00911740" w:rsidRDefault="00911740" w:rsidP="006F61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793B" w:rsidRPr="00027364" w:rsidRDefault="0066159B">
    <w:pPr>
      <w:pStyle w:val="Footer"/>
      <w:rPr>
        <w:rFonts w:ascii="Arial" w:hAnsi="Arial" w:cs="Arial"/>
        <w:sz w:val="16"/>
        <w:szCs w:val="16"/>
        <w:lang w:val="bg-BG"/>
      </w:rPr>
    </w:pPr>
    <w:r w:rsidRPr="00114EFF">
      <w:rPr>
        <w:rFonts w:ascii="Arial" w:hAnsi="Arial" w:cs="Arial"/>
        <w:noProof/>
        <w:sz w:val="16"/>
        <w:szCs w:val="16"/>
      </w:rPr>
      <mc:AlternateContent>
        <mc:Choice Requires="wps">
          <w:drawing>
            <wp:anchor distT="0" distB="0" distL="114300" distR="114300" simplePos="0" relativeHeight="251661312" behindDoc="0" locked="0" layoutInCell="1" allowOverlap="1" wp14:anchorId="00B710F9" wp14:editId="00B710FA">
              <wp:simplePos x="0" y="0"/>
              <wp:positionH relativeFrom="column">
                <wp:posOffset>2323465</wp:posOffset>
              </wp:positionH>
              <wp:positionV relativeFrom="paragraph">
                <wp:posOffset>-66675</wp:posOffset>
              </wp:positionV>
              <wp:extent cx="608965" cy="27622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0349A7">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0349A7">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0F9" id="_x0000_t202" coordsize="21600,21600" o:spt="202" path="m,l,21600r21600,l21600,xe">
              <v:stroke joinstyle="miter"/>
              <v:path gradientshapeok="t" o:connecttype="rect"/>
            </v:shapetype>
            <v:shape id="Text Box 2" o:spid="_x0000_s1026" type="#_x0000_t202" style="position:absolute;margin-left:182.95pt;margin-top:-5.25pt;width:47.9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" filled="f" stroked="f">
              <v:textbox>
                <w:txbxContent>
                  <w:p w:rsidR="00114EFF" w:rsidRPr="00114EFF" w:rsidRDefault="00114EFF" w:rsidP="00114EFF">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0349A7">
                      <w:rPr>
                        <w:rFonts w:ascii="Arial" w:hAnsi="Arial" w:cs="Arial"/>
                        <w:b/>
                        <w:noProof/>
                        <w:color w:val="FFFFFF" w:themeColor="background1"/>
                        <w:sz w:val="18"/>
                        <w:szCs w:val="18"/>
                      </w:rPr>
                      <w:t>2</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0349A7">
                      <w:rPr>
                        <w:rFonts w:ascii="Arial" w:hAnsi="Arial" w:cs="Arial"/>
                        <w:b/>
                        <w:noProof/>
                        <w:color w:val="FFFFFF" w:themeColor="background1"/>
                        <w:sz w:val="18"/>
                        <w:szCs w:val="18"/>
                      </w:rPr>
                      <w:t>9</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noProof/>
        <w:sz w:val="16"/>
        <w:szCs w:val="16"/>
      </w:rPr>
      <mc:AlternateContent>
        <mc:Choice Requires="wps">
          <w:drawing>
            <wp:anchor distT="0" distB="0" distL="114300" distR="114300" simplePos="0" relativeHeight="251659264" behindDoc="0" locked="0" layoutInCell="1" allowOverlap="1" wp14:anchorId="00B710FB" wp14:editId="00B710FC">
              <wp:simplePos x="0" y="0"/>
              <wp:positionH relativeFrom="column">
                <wp:posOffset>2253615</wp:posOffset>
              </wp:positionH>
              <wp:positionV relativeFrom="paragraph">
                <wp:posOffset>-68580</wp:posOffset>
              </wp:positionV>
              <wp:extent cx="704850" cy="704850"/>
              <wp:effectExtent l="0" t="0" r="0" b="0"/>
              <wp:wrapNone/>
              <wp:docPr id="4" name="Right Triangle 4"/>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91CE6C" id="_x0000_t6" coordsize="21600,21600" o:spt="6" path="m,l,21600r21600,xe">
              <v:stroke joinstyle="miter"/>
              <v:path gradientshapeok="t" o:connecttype="custom" o:connectlocs="0,0;0,10800;0,21600;10800,21600;21600,21600;10800,10800" textboxrect="1800,12600,12600,19800"/>
            </v:shapetype>
            <v:shape id="Right Triangle 4" o:spid="_x0000_s1026" type="#_x0000_t6" style="position:absolute;margin-left:177.45pt;margin-top:-5.4pt;width:55.5pt;height:55.5pt;rotation:18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CdhVvonwIAAJ4FAAAOAAAAAAAAAAAAAAAAAC4CAABk&#10;cnMvZTJvRG9jLnhtbFBLAQItABQABgAIAAAAIQDmGsVd3wAAAAsBAAAPAAAAAAAAAAAAAAAAAPkE&#10;AABkcnMvZG93bnJldi54bWxQSwUGAAAAAAQABADzAAAABQYAAAAA&#10;" fillcolor="#5ce600" stroked="f" strokeweight="2pt"/>
          </w:pict>
        </mc:Fallback>
      </mc:AlternateContent>
    </w:r>
    <w:r w:rsidR="00027364">
      <w:rPr>
        <w:rFonts w:ascii="Arial" w:hAnsi="Arial" w:cs="Arial"/>
        <w:sz w:val="16"/>
        <w:szCs w:val="16"/>
        <w:lang w:val="bg-BG"/>
      </w:rPr>
      <w:t xml:space="preserve"> </w:t>
    </w:r>
  </w:p>
  <w:p w:rsidR="0066159B" w:rsidRDefault="0066159B">
    <w:pPr>
      <w:pStyle w:val="Footer"/>
      <w:rPr>
        <w:rFonts w:ascii="Arial" w:hAnsi="Arial" w:cs="Arial"/>
        <w:sz w:val="16"/>
        <w:szCs w:val="16"/>
      </w:rPr>
    </w:pPr>
  </w:p>
  <w:p w:rsidR="0066159B" w:rsidRPr="00114EFF" w:rsidRDefault="0066159B">
    <w:pPr>
      <w:pStyle w:val="Footer"/>
      <w:rPr>
        <w:rFonts w:ascii="Arial" w:hAnsi="Arial" w:cs="Arial"/>
        <w:sz w:val="16"/>
        <w:szCs w:val="16"/>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A4F32" w:rsidRDefault="00C43ECC" w:rsidP="00C43ECC">
    <w:pPr>
      <w:pStyle w:val="Footer"/>
      <w:rPr>
        <w:rFonts w:ascii="Arial" w:hAnsi="Arial" w:cs="Arial"/>
        <w:sz w:val="16"/>
        <w:szCs w:val="16"/>
      </w:rPr>
    </w:pPr>
    <w:r w:rsidRPr="00114EFF">
      <w:rPr>
        <w:rFonts w:ascii="Arial" w:hAnsi="Arial" w:cs="Arial"/>
        <w:noProof/>
        <w:sz w:val="16"/>
        <w:szCs w:val="16"/>
      </w:rPr>
      <mc:AlternateContent>
        <mc:Choice Requires="wps">
          <w:drawing>
            <wp:anchor distT="0" distB="0" distL="114300" distR="114300" simplePos="0" relativeHeight="251663360" behindDoc="0" locked="0" layoutInCell="1" allowOverlap="1" wp14:anchorId="00B710FF" wp14:editId="00B71100">
              <wp:simplePos x="0" y="0"/>
              <wp:positionH relativeFrom="column">
                <wp:posOffset>2253615</wp:posOffset>
              </wp:positionH>
              <wp:positionV relativeFrom="paragraph">
                <wp:posOffset>-68580</wp:posOffset>
              </wp:positionV>
              <wp:extent cx="704850" cy="704850"/>
              <wp:effectExtent l="0" t="0" r="0" b="0"/>
              <wp:wrapNone/>
              <wp:docPr id="6" name="Right Triangle 6"/>
              <wp:cNvGraphicFramePr/>
              <a:graphic xmlns:a="http://schemas.openxmlformats.org/drawingml/2006/main">
                <a:graphicData uri="http://schemas.microsoft.com/office/word/2010/wordprocessingShape">
                  <wps:wsp>
                    <wps:cNvSpPr/>
                    <wps:spPr>
                      <a:xfrm rot="10800000">
                        <a:off x="0" y="0"/>
                        <a:ext cx="704850" cy="704850"/>
                      </a:xfrm>
                      <a:prstGeom prst="rtTriangle">
                        <a:avLst/>
                      </a:prstGeom>
                      <a:solidFill>
                        <a:srgbClr val="5CE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FC2287" id="_x0000_t6" coordsize="21600,21600" o:spt="6" path="m,l,21600r21600,xe">
              <v:stroke joinstyle="miter"/>
              <v:path gradientshapeok="t" o:connecttype="custom" o:connectlocs="0,0;0,10800;0,21600;10800,21600;21600,21600;10800,10800" textboxrect="1800,12600,12600,19800"/>
            </v:shapetype>
            <v:shape id="Right Triangle 6" o:spid="_x0000_s1026" type="#_x0000_t6" style="position:absolute;margin-left:177.45pt;margin-top:-5.4pt;width:55.5pt;height:55.5pt;rotation:18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" fillcolor="#5ce600" stroked="f" strokeweight="2pt"/>
          </w:pict>
        </mc:Fallback>
      </mc:AlternateContent>
    </w:r>
    <w:r w:rsidRPr="00114EFF">
      <w:rPr>
        <w:rFonts w:ascii="Arial" w:hAnsi="Arial" w:cs="Arial"/>
        <w:noProof/>
        <w:sz w:val="16"/>
        <w:szCs w:val="16"/>
      </w:rPr>
      <mc:AlternateContent>
        <mc:Choice Requires="wps">
          <w:drawing>
            <wp:anchor distT="0" distB="0" distL="114300" distR="114300" simplePos="0" relativeHeight="251664384" behindDoc="0" locked="0" layoutInCell="1" allowOverlap="1" wp14:anchorId="00B71101" wp14:editId="00B71102">
              <wp:simplePos x="0" y="0"/>
              <wp:positionH relativeFrom="column">
                <wp:posOffset>2323465</wp:posOffset>
              </wp:positionH>
              <wp:positionV relativeFrom="paragraph">
                <wp:posOffset>-66675</wp:posOffset>
              </wp:positionV>
              <wp:extent cx="608965" cy="276225"/>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8965" cy="276225"/>
                      </a:xfrm>
                      <a:prstGeom prst="rect">
                        <a:avLst/>
                      </a:prstGeom>
                      <a:noFill/>
                      <a:ln w="9525">
                        <a:noFill/>
                        <a:miter lim="800000"/>
                        <a:headEnd/>
                        <a:tailEnd/>
                      </a:ln>
                    </wps:spPr>
                    <wps:txb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0B71101" id="_x0000_t202" coordsize="21600,21600" o:spt="202" path="m,l,21600r21600,l21600,xe">
              <v:stroke joinstyle="miter"/>
              <v:path gradientshapeok="t" o:connecttype="rect"/>
            </v:shapetype>
            <v:shape id="_x0000_s1027" type="#_x0000_t202" style="position:absolute;margin-left:182.95pt;margin-top:-5.25pt;width:47.95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" filled="f" stroked="f">
              <v:textbox>
                <w:txbxContent>
                  <w:p w:rsidR="00C43ECC" w:rsidRPr="00114EFF" w:rsidRDefault="00C43ECC" w:rsidP="00C43ECC">
                    <w:pPr>
                      <w:jc w:val="right"/>
                      <w:rPr>
                        <w:rFonts w:ascii="Arial" w:hAnsi="Arial" w:cs="Arial"/>
                        <w:b/>
                        <w:color w:val="FFFFFF" w:themeColor="background1"/>
                        <w:sz w:val="18"/>
                        <w:szCs w:val="18"/>
                      </w:rPr>
                    </w:pP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PAGE  \* Arabic  \* MERGEFORMAT </w:instrText>
                    </w:r>
                    <w:r w:rsidRPr="00114EFF">
                      <w:rPr>
                        <w:rFonts w:ascii="Arial" w:hAnsi="Arial" w:cs="Arial"/>
                        <w:b/>
                        <w:color w:val="FFFFFF" w:themeColor="background1"/>
                        <w:sz w:val="18"/>
                        <w:szCs w:val="18"/>
                      </w:rPr>
                      <w:fldChar w:fldCharType="separate"/>
                    </w:r>
                    <w:r w:rsidR="00CA4F32">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r w:rsidRPr="00114EFF">
                      <w:rPr>
                        <w:rFonts w:ascii="Arial" w:hAnsi="Arial" w:cs="Arial"/>
                        <w:b/>
                        <w:color w:val="FFFFFF" w:themeColor="background1"/>
                        <w:sz w:val="18"/>
                        <w:szCs w:val="18"/>
                      </w:rPr>
                      <w:t>/</w:t>
                    </w:r>
                    <w:r w:rsidRPr="00114EFF">
                      <w:rPr>
                        <w:rFonts w:ascii="Arial" w:hAnsi="Arial" w:cs="Arial"/>
                        <w:b/>
                        <w:color w:val="FFFFFF" w:themeColor="background1"/>
                        <w:sz w:val="18"/>
                        <w:szCs w:val="18"/>
                      </w:rPr>
                      <w:fldChar w:fldCharType="begin"/>
                    </w:r>
                    <w:r w:rsidRPr="00114EFF">
                      <w:rPr>
                        <w:rFonts w:ascii="Arial" w:hAnsi="Arial" w:cs="Arial"/>
                        <w:b/>
                        <w:color w:val="FFFFFF" w:themeColor="background1"/>
                        <w:sz w:val="18"/>
                        <w:szCs w:val="18"/>
                      </w:rPr>
                      <w:instrText xml:space="preserve"> NUMPAGES  \* Arabic  \* MERGEFORMAT </w:instrText>
                    </w:r>
                    <w:r w:rsidRPr="00114EFF">
                      <w:rPr>
                        <w:rFonts w:ascii="Arial" w:hAnsi="Arial" w:cs="Arial"/>
                        <w:b/>
                        <w:color w:val="FFFFFF" w:themeColor="background1"/>
                        <w:sz w:val="18"/>
                        <w:szCs w:val="18"/>
                      </w:rPr>
                      <w:fldChar w:fldCharType="separate"/>
                    </w:r>
                    <w:r w:rsidR="00D3404B">
                      <w:rPr>
                        <w:rFonts w:ascii="Arial" w:hAnsi="Arial" w:cs="Arial"/>
                        <w:b/>
                        <w:noProof/>
                        <w:color w:val="FFFFFF" w:themeColor="background1"/>
                        <w:sz w:val="18"/>
                        <w:szCs w:val="18"/>
                      </w:rPr>
                      <w:t>1</w:t>
                    </w:r>
                    <w:r w:rsidRPr="00114EFF">
                      <w:rPr>
                        <w:rFonts w:ascii="Arial" w:hAnsi="Arial" w:cs="Arial"/>
                        <w:b/>
                        <w:color w:val="FFFFFF" w:themeColor="background1"/>
                        <w:sz w:val="18"/>
                        <w:szCs w:val="18"/>
                      </w:rPr>
                      <w:fldChar w:fldCharType="end"/>
                    </w:r>
                  </w:p>
                </w:txbxContent>
              </v:textbox>
            </v:shape>
          </w:pict>
        </mc:Fallback>
      </mc:AlternateContent>
    </w:r>
    <w:r w:rsidRPr="00114EFF">
      <w:rPr>
        <w:rFonts w:ascii="Arial" w:hAnsi="Arial" w:cs="Arial"/>
        <w:sz w:val="16"/>
        <w:szCs w:val="16"/>
      </w:rPr>
      <w:tab/>
      <w:t xml:space="preserve">                   </w:t>
    </w:r>
    <w:r>
      <w:rPr>
        <w:rFonts w:ascii="Arial" w:hAnsi="Arial" w:cs="Arial"/>
        <w:sz w:val="16"/>
        <w:szCs w:val="16"/>
      </w:rPr>
      <w:t xml:space="preserve">            </w:t>
    </w:r>
  </w:p>
  <w:p w:rsidR="00C43ECC" w:rsidRDefault="00CA4F32" w:rsidP="00C43ECC">
    <w:pPr>
      <w:pStyle w:val="Footer"/>
      <w:rPr>
        <w:rFonts w:ascii="Arial" w:hAnsi="Arial" w:cs="Arial"/>
        <w:sz w:val="16"/>
        <w:szCs w:val="16"/>
      </w:rPr>
    </w:pPr>
    <w:r>
      <w:rPr>
        <w:rFonts w:ascii="Arial" w:hAnsi="Arial" w:cs="Arial"/>
        <w:sz w:val="16"/>
        <w:szCs w:val="16"/>
      </w:rPr>
      <w:t xml:space="preserve"> </w:t>
    </w:r>
  </w:p>
  <w:p w:rsidR="00C43ECC" w:rsidRDefault="00C43EC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1740" w:rsidRDefault="00911740" w:rsidP="006F61B7">
      <w:pPr>
        <w:spacing w:after="0" w:line="240" w:lineRule="auto"/>
      </w:pPr>
      <w:r>
        <w:separator/>
      </w:r>
    </w:p>
  </w:footnote>
  <w:footnote w:type="continuationSeparator" w:id="0">
    <w:p w:rsidR="00911740" w:rsidRDefault="00911740" w:rsidP="006F61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1B7" w:rsidRDefault="00027364" w:rsidP="00027364">
    <w:pPr>
      <w:pStyle w:val="Header"/>
      <w:jc w:val="right"/>
    </w:pPr>
    <w:r>
      <w:rPr>
        <w:b/>
        <w:sz w:val="36"/>
        <w:szCs w:val="36"/>
      </w:rPr>
      <w:t xml:space="preserve">SPA Practical Exam </w:t>
    </w:r>
    <w:r w:rsidR="00B94054" w:rsidRPr="00027364">
      <w:rPr>
        <w:b/>
        <w:sz w:val="36"/>
        <w:szCs w:val="36"/>
      </w:rPr>
      <w:t>2014</w:t>
    </w:r>
    <w:r w:rsidR="00B94054">
      <w:rPr>
        <w:b/>
        <w:sz w:val="36"/>
        <w:szCs w:val="36"/>
      </w:rPr>
      <w:t xml:space="preserve"> </w:t>
    </w:r>
    <w:r>
      <w:rPr>
        <w:b/>
        <w:sz w:val="36"/>
        <w:szCs w:val="36"/>
      </w:rPr>
      <w:t xml:space="preserve">- </w:t>
    </w:r>
    <w:r w:rsidR="00B94054">
      <w:rPr>
        <w:b/>
        <w:sz w:val="36"/>
        <w:szCs w:val="36"/>
      </w:rPr>
      <w:t>Telerik Software Academy</w:t>
    </w:r>
    <w:r>
      <w:rPr>
        <w:b/>
        <w:sz w:val="36"/>
        <w:szCs w:val="36"/>
      </w:rPr>
      <w:t xml:space="preserve"> </w:t>
    </w:r>
    <w:r w:rsidR="00B94054">
      <w:rPr>
        <w:b/>
        <w:sz w:val="36"/>
        <w:szCs w:val="36"/>
      </w:rPr>
      <w:t xml:space="preserve"> </w:t>
    </w:r>
    <w:r w:rsidR="00641DC9">
      <w:rPr>
        <w:noProof/>
      </w:rPr>
      <w:drawing>
        <wp:inline distT="0" distB="0" distL="0" distR="0" wp14:anchorId="00B710F7" wp14:editId="00B710F8">
          <wp:extent cx="1066851" cy="235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_pag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66851" cy="235800"/>
                  </a:xfrm>
                  <a:prstGeom prst="rect">
                    <a:avLst/>
                  </a:prstGeom>
                </pic:spPr>
              </pic:pic>
            </a:graphicData>
          </a:graphic>
        </wp:inline>
      </w:drawing>
    </w:r>
  </w:p>
  <w:p w:rsidR="00641DC9" w:rsidRDefault="00641DC9" w:rsidP="006F61B7">
    <w:pPr>
      <w:pStyle w:val="Header"/>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ECC" w:rsidRDefault="00C43ECC" w:rsidP="00C43ECC">
    <w:pPr>
      <w:pStyle w:val="Header"/>
      <w:jc w:val="right"/>
    </w:pPr>
    <w:r w:rsidRPr="000037DD">
      <w:rPr>
        <w:noProof/>
      </w:rPr>
      <w:drawing>
        <wp:inline distT="0" distB="0" distL="0" distR="0" wp14:anchorId="00B710FD" wp14:editId="00B710FE">
          <wp:extent cx="1803734" cy="537733"/>
          <wp:effectExtent l="0" t="0" r="635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lerik_logo.png"/>
                  <pic:cNvPicPr/>
                </pic:nvPicPr>
                <pic:blipFill>
                  <a:blip r:embed="rId1">
                    <a:extLst>
                      <a:ext uri="{28A0092B-C50C-407E-A947-70E740481C1C}">
                        <a14:useLocalDpi xmlns:a14="http://schemas.microsoft.com/office/drawing/2010/main" val="0"/>
                      </a:ext>
                    </a:extLst>
                  </a:blip>
                  <a:stretch>
                    <a:fillRect/>
                  </a:stretch>
                </pic:blipFill>
                <pic:spPr>
                  <a:xfrm>
                    <a:off x="0" y="0"/>
                    <a:ext cx="1803734" cy="537733"/>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D740E9"/>
    <w:multiLevelType w:val="hybridMultilevel"/>
    <w:tmpl w:val="EAF4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2465C7"/>
    <w:multiLevelType w:val="hybridMultilevel"/>
    <w:tmpl w:val="296C6D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C8"/>
    <w:rsid w:val="000037DD"/>
    <w:rsid w:val="0001257F"/>
    <w:rsid w:val="00013B90"/>
    <w:rsid w:val="000214CF"/>
    <w:rsid w:val="0002256B"/>
    <w:rsid w:val="00027364"/>
    <w:rsid w:val="000304E4"/>
    <w:rsid w:val="000349A7"/>
    <w:rsid w:val="000526B6"/>
    <w:rsid w:val="00060941"/>
    <w:rsid w:val="00065EF1"/>
    <w:rsid w:val="00080CBD"/>
    <w:rsid w:val="000846C7"/>
    <w:rsid w:val="00095DF9"/>
    <w:rsid w:val="000B5682"/>
    <w:rsid w:val="000E63A6"/>
    <w:rsid w:val="000E7360"/>
    <w:rsid w:val="00104C0D"/>
    <w:rsid w:val="00110D3A"/>
    <w:rsid w:val="00114EFF"/>
    <w:rsid w:val="001200DB"/>
    <w:rsid w:val="00123A88"/>
    <w:rsid w:val="00125DDA"/>
    <w:rsid w:val="001261DE"/>
    <w:rsid w:val="001266C1"/>
    <w:rsid w:val="00130FFE"/>
    <w:rsid w:val="00147F21"/>
    <w:rsid w:val="00170970"/>
    <w:rsid w:val="00170B4A"/>
    <w:rsid w:val="0019183F"/>
    <w:rsid w:val="001B1BF2"/>
    <w:rsid w:val="001B3505"/>
    <w:rsid w:val="001D2B60"/>
    <w:rsid w:val="001E0EBB"/>
    <w:rsid w:val="001F376D"/>
    <w:rsid w:val="00204CB1"/>
    <w:rsid w:val="002050D0"/>
    <w:rsid w:val="002302A3"/>
    <w:rsid w:val="00231EF7"/>
    <w:rsid w:val="00240200"/>
    <w:rsid w:val="00240824"/>
    <w:rsid w:val="00256007"/>
    <w:rsid w:val="002664B3"/>
    <w:rsid w:val="002717B6"/>
    <w:rsid w:val="00273AD8"/>
    <w:rsid w:val="002848B9"/>
    <w:rsid w:val="002973DF"/>
    <w:rsid w:val="002A239B"/>
    <w:rsid w:val="002A6E2A"/>
    <w:rsid w:val="002B1347"/>
    <w:rsid w:val="002B1AFF"/>
    <w:rsid w:val="002B3139"/>
    <w:rsid w:val="002B58D5"/>
    <w:rsid w:val="002C1C85"/>
    <w:rsid w:val="002F35C2"/>
    <w:rsid w:val="003034FA"/>
    <w:rsid w:val="00316F35"/>
    <w:rsid w:val="00355CF2"/>
    <w:rsid w:val="003606B6"/>
    <w:rsid w:val="00362F36"/>
    <w:rsid w:val="00397AC0"/>
    <w:rsid w:val="003A1963"/>
    <w:rsid w:val="003A72C8"/>
    <w:rsid w:val="003D6775"/>
    <w:rsid w:val="003E0D5E"/>
    <w:rsid w:val="003E3D08"/>
    <w:rsid w:val="003E4E51"/>
    <w:rsid w:val="00401BB4"/>
    <w:rsid w:val="004053A7"/>
    <w:rsid w:val="00413627"/>
    <w:rsid w:val="004144F1"/>
    <w:rsid w:val="004146EE"/>
    <w:rsid w:val="00430D8A"/>
    <w:rsid w:val="00442BA8"/>
    <w:rsid w:val="0045142F"/>
    <w:rsid w:val="00463F07"/>
    <w:rsid w:val="004C3505"/>
    <w:rsid w:val="004D1AB2"/>
    <w:rsid w:val="004D5587"/>
    <w:rsid w:val="004E0DDF"/>
    <w:rsid w:val="00522F0F"/>
    <w:rsid w:val="00530E90"/>
    <w:rsid w:val="00534D34"/>
    <w:rsid w:val="00537F5F"/>
    <w:rsid w:val="00540D22"/>
    <w:rsid w:val="00552979"/>
    <w:rsid w:val="005741FB"/>
    <w:rsid w:val="00590D55"/>
    <w:rsid w:val="005E159E"/>
    <w:rsid w:val="005F1694"/>
    <w:rsid w:val="005F547E"/>
    <w:rsid w:val="00604CBE"/>
    <w:rsid w:val="00613486"/>
    <w:rsid w:val="0061749C"/>
    <w:rsid w:val="0063488E"/>
    <w:rsid w:val="00634DFF"/>
    <w:rsid w:val="0063601C"/>
    <w:rsid w:val="00641DC9"/>
    <w:rsid w:val="0066159B"/>
    <w:rsid w:val="00676B47"/>
    <w:rsid w:val="00682B2C"/>
    <w:rsid w:val="00696B8C"/>
    <w:rsid w:val="006B21C8"/>
    <w:rsid w:val="006B4A3D"/>
    <w:rsid w:val="006C4FFE"/>
    <w:rsid w:val="006D43DE"/>
    <w:rsid w:val="006D6DCE"/>
    <w:rsid w:val="006E35B1"/>
    <w:rsid w:val="006E49F9"/>
    <w:rsid w:val="006F36CB"/>
    <w:rsid w:val="006F61B7"/>
    <w:rsid w:val="007132A7"/>
    <w:rsid w:val="00716D8A"/>
    <w:rsid w:val="007410E1"/>
    <w:rsid w:val="00745119"/>
    <w:rsid w:val="00752A94"/>
    <w:rsid w:val="007665AF"/>
    <w:rsid w:val="00776D1D"/>
    <w:rsid w:val="00785733"/>
    <w:rsid w:val="007857AC"/>
    <w:rsid w:val="007A1F2D"/>
    <w:rsid w:val="007A72AE"/>
    <w:rsid w:val="007B0120"/>
    <w:rsid w:val="007C4CBE"/>
    <w:rsid w:val="007E23DC"/>
    <w:rsid w:val="007E46D4"/>
    <w:rsid w:val="007E6465"/>
    <w:rsid w:val="007E7F9E"/>
    <w:rsid w:val="00811550"/>
    <w:rsid w:val="00815478"/>
    <w:rsid w:val="0082145C"/>
    <w:rsid w:val="00824ED2"/>
    <w:rsid w:val="00834466"/>
    <w:rsid w:val="00844B55"/>
    <w:rsid w:val="00847653"/>
    <w:rsid w:val="0085479F"/>
    <w:rsid w:val="00867029"/>
    <w:rsid w:val="00882247"/>
    <w:rsid w:val="00884C73"/>
    <w:rsid w:val="00890CC6"/>
    <w:rsid w:val="00891308"/>
    <w:rsid w:val="008B68BF"/>
    <w:rsid w:val="008E0207"/>
    <w:rsid w:val="008E309A"/>
    <w:rsid w:val="008F2C4F"/>
    <w:rsid w:val="008F7F25"/>
    <w:rsid w:val="00911740"/>
    <w:rsid w:val="00923550"/>
    <w:rsid w:val="00930408"/>
    <w:rsid w:val="00931433"/>
    <w:rsid w:val="00935B89"/>
    <w:rsid w:val="00944989"/>
    <w:rsid w:val="00957E10"/>
    <w:rsid w:val="0096693F"/>
    <w:rsid w:val="0097701D"/>
    <w:rsid w:val="009771B1"/>
    <w:rsid w:val="00985692"/>
    <w:rsid w:val="009A00F5"/>
    <w:rsid w:val="009B4ED2"/>
    <w:rsid w:val="009C0353"/>
    <w:rsid w:val="009E7F9F"/>
    <w:rsid w:val="00A0476C"/>
    <w:rsid w:val="00A1387D"/>
    <w:rsid w:val="00A15A01"/>
    <w:rsid w:val="00A36EA3"/>
    <w:rsid w:val="00A42662"/>
    <w:rsid w:val="00A45067"/>
    <w:rsid w:val="00A50B15"/>
    <w:rsid w:val="00A85B00"/>
    <w:rsid w:val="00A95FB1"/>
    <w:rsid w:val="00A97D42"/>
    <w:rsid w:val="00AB3A67"/>
    <w:rsid w:val="00AB7064"/>
    <w:rsid w:val="00AB7498"/>
    <w:rsid w:val="00AC62B2"/>
    <w:rsid w:val="00AD69AD"/>
    <w:rsid w:val="00AD6DEE"/>
    <w:rsid w:val="00AD793B"/>
    <w:rsid w:val="00AE4912"/>
    <w:rsid w:val="00AE6860"/>
    <w:rsid w:val="00AF2E32"/>
    <w:rsid w:val="00AF5B40"/>
    <w:rsid w:val="00B0361E"/>
    <w:rsid w:val="00B04DAF"/>
    <w:rsid w:val="00B61752"/>
    <w:rsid w:val="00B62CD2"/>
    <w:rsid w:val="00B72536"/>
    <w:rsid w:val="00B94054"/>
    <w:rsid w:val="00B94E3D"/>
    <w:rsid w:val="00BB4A99"/>
    <w:rsid w:val="00BF0A89"/>
    <w:rsid w:val="00BF614F"/>
    <w:rsid w:val="00C02E6C"/>
    <w:rsid w:val="00C228E5"/>
    <w:rsid w:val="00C27318"/>
    <w:rsid w:val="00C43ECC"/>
    <w:rsid w:val="00C446E7"/>
    <w:rsid w:val="00C571FE"/>
    <w:rsid w:val="00C7103F"/>
    <w:rsid w:val="00C72334"/>
    <w:rsid w:val="00CA4F32"/>
    <w:rsid w:val="00CB1DDA"/>
    <w:rsid w:val="00CF7A62"/>
    <w:rsid w:val="00D03DD4"/>
    <w:rsid w:val="00D237DD"/>
    <w:rsid w:val="00D305A6"/>
    <w:rsid w:val="00D3404B"/>
    <w:rsid w:val="00D46EF4"/>
    <w:rsid w:val="00D64D88"/>
    <w:rsid w:val="00D94B07"/>
    <w:rsid w:val="00DA75C8"/>
    <w:rsid w:val="00DB0E4E"/>
    <w:rsid w:val="00DB6C45"/>
    <w:rsid w:val="00DC189A"/>
    <w:rsid w:val="00DC27CA"/>
    <w:rsid w:val="00DC34B0"/>
    <w:rsid w:val="00DC4E85"/>
    <w:rsid w:val="00DC558B"/>
    <w:rsid w:val="00DC7849"/>
    <w:rsid w:val="00DC7DC5"/>
    <w:rsid w:val="00DD377D"/>
    <w:rsid w:val="00DE71D9"/>
    <w:rsid w:val="00E052FA"/>
    <w:rsid w:val="00E36011"/>
    <w:rsid w:val="00E66419"/>
    <w:rsid w:val="00E75BA0"/>
    <w:rsid w:val="00E91D52"/>
    <w:rsid w:val="00E924D4"/>
    <w:rsid w:val="00E93AF6"/>
    <w:rsid w:val="00EA62C8"/>
    <w:rsid w:val="00ED252E"/>
    <w:rsid w:val="00ED67F6"/>
    <w:rsid w:val="00EE4945"/>
    <w:rsid w:val="00F0188A"/>
    <w:rsid w:val="00F11672"/>
    <w:rsid w:val="00F1505F"/>
    <w:rsid w:val="00F16E00"/>
    <w:rsid w:val="00F238D9"/>
    <w:rsid w:val="00F545CD"/>
    <w:rsid w:val="00F64793"/>
    <w:rsid w:val="00F70F4D"/>
    <w:rsid w:val="00F80162"/>
    <w:rsid w:val="00F81B66"/>
    <w:rsid w:val="00F911C5"/>
    <w:rsid w:val="00FA2B3A"/>
    <w:rsid w:val="00FB704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CD1FE7-DE77-4A9A-A78C-404CC8BA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73DF"/>
  </w:style>
  <w:style w:type="paragraph" w:styleId="Heading1">
    <w:name w:val="heading 1"/>
    <w:basedOn w:val="Normal"/>
    <w:next w:val="Normal"/>
    <w:link w:val="Heading1Char"/>
    <w:uiPriority w:val="9"/>
    <w:qFormat/>
    <w:rsid w:val="00C02E6C"/>
    <w:pPr>
      <w:keepNext/>
      <w:keepLines/>
      <w:spacing w:before="320" w:after="0" w:line="240" w:lineRule="auto"/>
      <w:outlineLvl w:val="0"/>
    </w:pPr>
    <w:rPr>
      <w:rFonts w:asciiTheme="majorHAnsi" w:eastAsiaTheme="majorEastAsia" w:hAnsiTheme="majorHAnsi" w:cstheme="majorBidi"/>
      <w:color w:val="374C80" w:themeColor="accent1" w:themeShade="BF"/>
      <w:sz w:val="30"/>
      <w:szCs w:val="30"/>
    </w:rPr>
  </w:style>
  <w:style w:type="paragraph" w:styleId="Heading2">
    <w:name w:val="heading 2"/>
    <w:basedOn w:val="Normal"/>
    <w:next w:val="Normal"/>
    <w:link w:val="Heading2Char"/>
    <w:uiPriority w:val="9"/>
    <w:unhideWhenUsed/>
    <w:qFormat/>
    <w:rsid w:val="00C02E6C"/>
    <w:pPr>
      <w:keepNext/>
      <w:keepLines/>
      <w:spacing w:before="40" w:after="0" w:line="240" w:lineRule="auto"/>
      <w:outlineLvl w:val="1"/>
    </w:pPr>
    <w:rPr>
      <w:rFonts w:asciiTheme="majorHAnsi" w:eastAsiaTheme="majorEastAsia" w:hAnsiTheme="majorHAnsi" w:cstheme="majorBidi"/>
      <w:color w:val="3476B1" w:themeColor="accent2" w:themeShade="BF"/>
      <w:sz w:val="28"/>
      <w:szCs w:val="28"/>
    </w:rPr>
  </w:style>
  <w:style w:type="paragraph" w:styleId="Heading3">
    <w:name w:val="heading 3"/>
    <w:basedOn w:val="Normal"/>
    <w:next w:val="Normal"/>
    <w:link w:val="Heading3Char"/>
    <w:uiPriority w:val="9"/>
    <w:unhideWhenUsed/>
    <w:qFormat/>
    <w:rsid w:val="00C02E6C"/>
    <w:pPr>
      <w:keepNext/>
      <w:keepLines/>
      <w:spacing w:before="40" w:after="0" w:line="240" w:lineRule="auto"/>
      <w:outlineLvl w:val="2"/>
    </w:pPr>
    <w:rPr>
      <w:rFonts w:asciiTheme="majorHAnsi" w:eastAsiaTheme="majorEastAsia" w:hAnsiTheme="majorHAnsi" w:cstheme="majorBidi"/>
      <w:color w:val="77697A" w:themeColor="accent6" w:themeShade="BF"/>
      <w:sz w:val="26"/>
      <w:szCs w:val="26"/>
    </w:rPr>
  </w:style>
  <w:style w:type="paragraph" w:styleId="Heading4">
    <w:name w:val="heading 4"/>
    <w:basedOn w:val="Normal"/>
    <w:next w:val="Normal"/>
    <w:link w:val="Heading4Char"/>
    <w:uiPriority w:val="9"/>
    <w:semiHidden/>
    <w:unhideWhenUsed/>
    <w:qFormat/>
    <w:rsid w:val="00C02E6C"/>
    <w:pPr>
      <w:keepNext/>
      <w:keepLines/>
      <w:spacing w:before="40" w:after="0"/>
      <w:outlineLvl w:val="3"/>
    </w:pPr>
    <w:rPr>
      <w:rFonts w:asciiTheme="majorHAnsi" w:eastAsiaTheme="majorEastAsia" w:hAnsiTheme="majorHAnsi" w:cstheme="majorBidi"/>
      <w:i/>
      <w:iCs/>
      <w:color w:val="417A84" w:themeColor="accent5" w:themeShade="BF"/>
      <w:sz w:val="25"/>
      <w:szCs w:val="25"/>
    </w:rPr>
  </w:style>
  <w:style w:type="paragraph" w:styleId="Heading5">
    <w:name w:val="heading 5"/>
    <w:basedOn w:val="Normal"/>
    <w:next w:val="Normal"/>
    <w:link w:val="Heading5Char"/>
    <w:uiPriority w:val="9"/>
    <w:semiHidden/>
    <w:unhideWhenUsed/>
    <w:qFormat/>
    <w:rsid w:val="00C02E6C"/>
    <w:pPr>
      <w:keepNext/>
      <w:keepLines/>
      <w:spacing w:before="40" w:after="0"/>
      <w:outlineLvl w:val="4"/>
    </w:pPr>
    <w:rPr>
      <w:rFonts w:asciiTheme="majorHAnsi" w:eastAsiaTheme="majorEastAsia" w:hAnsiTheme="majorHAnsi" w:cstheme="majorBidi"/>
      <w:i/>
      <w:iCs/>
      <w:color w:val="234F77" w:themeColor="accent2" w:themeShade="80"/>
      <w:sz w:val="24"/>
      <w:szCs w:val="24"/>
    </w:rPr>
  </w:style>
  <w:style w:type="paragraph" w:styleId="Heading6">
    <w:name w:val="heading 6"/>
    <w:basedOn w:val="Normal"/>
    <w:next w:val="Normal"/>
    <w:link w:val="Heading6Char"/>
    <w:uiPriority w:val="9"/>
    <w:semiHidden/>
    <w:unhideWhenUsed/>
    <w:qFormat/>
    <w:rsid w:val="00C02E6C"/>
    <w:pPr>
      <w:keepNext/>
      <w:keepLines/>
      <w:spacing w:before="40" w:after="0"/>
      <w:outlineLvl w:val="5"/>
    </w:pPr>
    <w:rPr>
      <w:rFonts w:asciiTheme="majorHAnsi" w:eastAsiaTheme="majorEastAsia" w:hAnsiTheme="majorHAnsi" w:cstheme="majorBidi"/>
      <w:i/>
      <w:iCs/>
      <w:color w:val="4F4652" w:themeColor="accent6" w:themeShade="80"/>
      <w:sz w:val="23"/>
      <w:szCs w:val="23"/>
    </w:rPr>
  </w:style>
  <w:style w:type="paragraph" w:styleId="Heading7">
    <w:name w:val="heading 7"/>
    <w:basedOn w:val="Normal"/>
    <w:next w:val="Normal"/>
    <w:link w:val="Heading7Char"/>
    <w:uiPriority w:val="9"/>
    <w:semiHidden/>
    <w:unhideWhenUsed/>
    <w:qFormat/>
    <w:rsid w:val="00C02E6C"/>
    <w:pPr>
      <w:keepNext/>
      <w:keepLines/>
      <w:spacing w:before="40" w:after="0"/>
      <w:outlineLvl w:val="6"/>
    </w:pPr>
    <w:rPr>
      <w:rFonts w:asciiTheme="majorHAnsi" w:eastAsiaTheme="majorEastAsia" w:hAnsiTheme="majorHAnsi" w:cstheme="majorBidi"/>
      <w:color w:val="253356" w:themeColor="accent1" w:themeShade="80"/>
    </w:rPr>
  </w:style>
  <w:style w:type="paragraph" w:styleId="Heading8">
    <w:name w:val="heading 8"/>
    <w:basedOn w:val="Normal"/>
    <w:next w:val="Normal"/>
    <w:link w:val="Heading8Char"/>
    <w:uiPriority w:val="9"/>
    <w:semiHidden/>
    <w:unhideWhenUsed/>
    <w:qFormat/>
    <w:rsid w:val="00C02E6C"/>
    <w:pPr>
      <w:keepNext/>
      <w:keepLines/>
      <w:spacing w:before="40" w:after="0"/>
      <w:outlineLvl w:val="7"/>
    </w:pPr>
    <w:rPr>
      <w:rFonts w:asciiTheme="majorHAnsi" w:eastAsiaTheme="majorEastAsia" w:hAnsiTheme="majorHAnsi" w:cstheme="majorBidi"/>
      <w:color w:val="234F77" w:themeColor="accent2" w:themeShade="80"/>
      <w:sz w:val="21"/>
      <w:szCs w:val="21"/>
    </w:rPr>
  </w:style>
  <w:style w:type="paragraph" w:styleId="Heading9">
    <w:name w:val="heading 9"/>
    <w:basedOn w:val="Normal"/>
    <w:next w:val="Normal"/>
    <w:link w:val="Heading9Char"/>
    <w:uiPriority w:val="9"/>
    <w:semiHidden/>
    <w:unhideWhenUsed/>
    <w:qFormat/>
    <w:rsid w:val="00C02E6C"/>
    <w:pPr>
      <w:keepNext/>
      <w:keepLines/>
      <w:spacing w:before="40" w:after="0"/>
      <w:outlineLvl w:val="8"/>
    </w:pPr>
    <w:rPr>
      <w:rFonts w:asciiTheme="majorHAnsi" w:eastAsiaTheme="majorEastAsia" w:hAnsiTheme="majorHAnsi" w:cstheme="majorBidi"/>
      <w:color w:val="4F465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F61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61B7"/>
    <w:rPr>
      <w:rFonts w:ascii="Tahoma" w:hAnsi="Tahoma" w:cs="Tahoma"/>
      <w:sz w:val="16"/>
      <w:szCs w:val="16"/>
    </w:rPr>
  </w:style>
  <w:style w:type="paragraph" w:styleId="Header">
    <w:name w:val="header"/>
    <w:basedOn w:val="Normal"/>
    <w:link w:val="HeaderChar"/>
    <w:uiPriority w:val="99"/>
    <w:unhideWhenUsed/>
    <w:rsid w:val="006F61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1B7"/>
  </w:style>
  <w:style w:type="paragraph" w:styleId="Footer">
    <w:name w:val="footer"/>
    <w:basedOn w:val="Normal"/>
    <w:link w:val="FooterChar"/>
    <w:uiPriority w:val="99"/>
    <w:unhideWhenUsed/>
    <w:rsid w:val="006F61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1B7"/>
  </w:style>
  <w:style w:type="paragraph" w:customStyle="1" w:styleId="Heading">
    <w:name w:val="Heading"/>
    <w:link w:val="HeadingChar"/>
    <w:rsid w:val="00463F07"/>
    <w:rPr>
      <w:rFonts w:ascii="Arial" w:hAnsi="Arial" w:cs="Arial"/>
      <w:b/>
      <w:sz w:val="40"/>
      <w:szCs w:val="40"/>
    </w:rPr>
  </w:style>
  <w:style w:type="character" w:customStyle="1" w:styleId="HeadingChar">
    <w:name w:val="Heading Char"/>
    <w:basedOn w:val="DefaultParagraphFont"/>
    <w:link w:val="Heading"/>
    <w:rsid w:val="00463F07"/>
    <w:rPr>
      <w:rFonts w:ascii="Arial" w:hAnsi="Arial" w:cs="Arial"/>
      <w:b/>
      <w:sz w:val="40"/>
      <w:szCs w:val="40"/>
    </w:rPr>
  </w:style>
  <w:style w:type="paragraph" w:customStyle="1" w:styleId="Sub-headline">
    <w:name w:val="Sub-headline"/>
    <w:link w:val="Sub-headlineChar"/>
    <w:rsid w:val="009A00F5"/>
    <w:rPr>
      <w:rFonts w:ascii="Arial" w:hAnsi="Arial" w:cs="Arial"/>
      <w:b/>
      <w:sz w:val="28"/>
      <w:szCs w:val="28"/>
    </w:rPr>
  </w:style>
  <w:style w:type="character" w:customStyle="1" w:styleId="Sub-headlineChar">
    <w:name w:val="Sub-headline Char"/>
    <w:basedOn w:val="HeadingChar"/>
    <w:link w:val="Sub-headline"/>
    <w:rsid w:val="009A00F5"/>
    <w:rPr>
      <w:rFonts w:ascii="Arial" w:hAnsi="Arial" w:cs="Arial"/>
      <w:b/>
      <w:caps/>
      <w:sz w:val="28"/>
      <w:szCs w:val="28"/>
    </w:rPr>
  </w:style>
  <w:style w:type="character" w:customStyle="1" w:styleId="Heading1Char">
    <w:name w:val="Heading 1 Char"/>
    <w:basedOn w:val="DefaultParagraphFont"/>
    <w:link w:val="Heading1"/>
    <w:uiPriority w:val="9"/>
    <w:rsid w:val="00C02E6C"/>
    <w:rPr>
      <w:rFonts w:asciiTheme="majorHAnsi" w:eastAsiaTheme="majorEastAsia" w:hAnsiTheme="majorHAnsi" w:cstheme="majorBidi"/>
      <w:color w:val="374C80" w:themeColor="accent1" w:themeShade="BF"/>
      <w:sz w:val="30"/>
      <w:szCs w:val="30"/>
    </w:rPr>
  </w:style>
  <w:style w:type="character" w:customStyle="1" w:styleId="Heading2Char">
    <w:name w:val="Heading 2 Char"/>
    <w:basedOn w:val="DefaultParagraphFont"/>
    <w:link w:val="Heading2"/>
    <w:uiPriority w:val="9"/>
    <w:rsid w:val="00C02E6C"/>
    <w:rPr>
      <w:rFonts w:asciiTheme="majorHAnsi" w:eastAsiaTheme="majorEastAsia" w:hAnsiTheme="majorHAnsi" w:cstheme="majorBidi"/>
      <w:color w:val="3476B1" w:themeColor="accent2" w:themeShade="BF"/>
      <w:sz w:val="28"/>
      <w:szCs w:val="28"/>
    </w:rPr>
  </w:style>
  <w:style w:type="character" w:customStyle="1" w:styleId="Heading3Char">
    <w:name w:val="Heading 3 Char"/>
    <w:basedOn w:val="DefaultParagraphFont"/>
    <w:link w:val="Heading3"/>
    <w:uiPriority w:val="9"/>
    <w:rsid w:val="00C02E6C"/>
    <w:rPr>
      <w:rFonts w:asciiTheme="majorHAnsi" w:eastAsiaTheme="majorEastAsia" w:hAnsiTheme="majorHAnsi" w:cstheme="majorBidi"/>
      <w:color w:val="77697A" w:themeColor="accent6" w:themeShade="BF"/>
      <w:sz w:val="26"/>
      <w:szCs w:val="26"/>
    </w:rPr>
  </w:style>
  <w:style w:type="character" w:customStyle="1" w:styleId="Heading4Char">
    <w:name w:val="Heading 4 Char"/>
    <w:basedOn w:val="DefaultParagraphFont"/>
    <w:link w:val="Heading4"/>
    <w:uiPriority w:val="9"/>
    <w:semiHidden/>
    <w:rsid w:val="00C02E6C"/>
    <w:rPr>
      <w:rFonts w:asciiTheme="majorHAnsi" w:eastAsiaTheme="majorEastAsia" w:hAnsiTheme="majorHAnsi" w:cstheme="majorBidi"/>
      <w:i/>
      <w:iCs/>
      <w:color w:val="417A84" w:themeColor="accent5" w:themeShade="BF"/>
      <w:sz w:val="25"/>
      <w:szCs w:val="25"/>
    </w:rPr>
  </w:style>
  <w:style w:type="character" w:customStyle="1" w:styleId="Heading5Char">
    <w:name w:val="Heading 5 Char"/>
    <w:basedOn w:val="DefaultParagraphFont"/>
    <w:link w:val="Heading5"/>
    <w:uiPriority w:val="9"/>
    <w:semiHidden/>
    <w:rsid w:val="00C02E6C"/>
    <w:rPr>
      <w:rFonts w:asciiTheme="majorHAnsi" w:eastAsiaTheme="majorEastAsia" w:hAnsiTheme="majorHAnsi" w:cstheme="majorBidi"/>
      <w:i/>
      <w:iCs/>
      <w:color w:val="234F77" w:themeColor="accent2" w:themeShade="80"/>
      <w:sz w:val="24"/>
      <w:szCs w:val="24"/>
    </w:rPr>
  </w:style>
  <w:style w:type="character" w:customStyle="1" w:styleId="Heading6Char">
    <w:name w:val="Heading 6 Char"/>
    <w:basedOn w:val="DefaultParagraphFont"/>
    <w:link w:val="Heading6"/>
    <w:uiPriority w:val="9"/>
    <w:semiHidden/>
    <w:rsid w:val="00C02E6C"/>
    <w:rPr>
      <w:rFonts w:asciiTheme="majorHAnsi" w:eastAsiaTheme="majorEastAsia" w:hAnsiTheme="majorHAnsi" w:cstheme="majorBidi"/>
      <w:i/>
      <w:iCs/>
      <w:color w:val="4F4652" w:themeColor="accent6" w:themeShade="80"/>
      <w:sz w:val="23"/>
      <w:szCs w:val="23"/>
    </w:rPr>
  </w:style>
  <w:style w:type="character" w:customStyle="1" w:styleId="Heading7Char">
    <w:name w:val="Heading 7 Char"/>
    <w:basedOn w:val="DefaultParagraphFont"/>
    <w:link w:val="Heading7"/>
    <w:uiPriority w:val="9"/>
    <w:semiHidden/>
    <w:rsid w:val="00C02E6C"/>
    <w:rPr>
      <w:rFonts w:asciiTheme="majorHAnsi" w:eastAsiaTheme="majorEastAsia" w:hAnsiTheme="majorHAnsi" w:cstheme="majorBidi"/>
      <w:color w:val="253356" w:themeColor="accent1" w:themeShade="80"/>
    </w:rPr>
  </w:style>
  <w:style w:type="character" w:customStyle="1" w:styleId="Heading8Char">
    <w:name w:val="Heading 8 Char"/>
    <w:basedOn w:val="DefaultParagraphFont"/>
    <w:link w:val="Heading8"/>
    <w:uiPriority w:val="9"/>
    <w:semiHidden/>
    <w:rsid w:val="00C02E6C"/>
    <w:rPr>
      <w:rFonts w:asciiTheme="majorHAnsi" w:eastAsiaTheme="majorEastAsia" w:hAnsiTheme="majorHAnsi" w:cstheme="majorBidi"/>
      <w:color w:val="234F77" w:themeColor="accent2" w:themeShade="80"/>
      <w:sz w:val="21"/>
      <w:szCs w:val="21"/>
    </w:rPr>
  </w:style>
  <w:style w:type="character" w:customStyle="1" w:styleId="Heading9Char">
    <w:name w:val="Heading 9 Char"/>
    <w:basedOn w:val="DefaultParagraphFont"/>
    <w:link w:val="Heading9"/>
    <w:uiPriority w:val="9"/>
    <w:semiHidden/>
    <w:rsid w:val="00C02E6C"/>
    <w:rPr>
      <w:rFonts w:asciiTheme="majorHAnsi" w:eastAsiaTheme="majorEastAsia" w:hAnsiTheme="majorHAnsi" w:cstheme="majorBidi"/>
      <w:color w:val="4F4652" w:themeColor="accent6" w:themeShade="80"/>
    </w:rPr>
  </w:style>
  <w:style w:type="paragraph" w:styleId="Caption">
    <w:name w:val="caption"/>
    <w:basedOn w:val="Normal"/>
    <w:next w:val="Normal"/>
    <w:uiPriority w:val="35"/>
    <w:semiHidden/>
    <w:unhideWhenUsed/>
    <w:qFormat/>
    <w:rsid w:val="00C02E6C"/>
    <w:pPr>
      <w:spacing w:line="240" w:lineRule="auto"/>
    </w:pPr>
    <w:rPr>
      <w:b/>
      <w:bCs/>
      <w:smallCaps/>
      <w:color w:val="4A66AC" w:themeColor="accent1"/>
      <w:spacing w:val="6"/>
    </w:rPr>
  </w:style>
  <w:style w:type="paragraph" w:styleId="Title">
    <w:name w:val="Title"/>
    <w:basedOn w:val="Normal"/>
    <w:next w:val="Normal"/>
    <w:link w:val="TitleChar"/>
    <w:qFormat/>
    <w:rsid w:val="00C02E6C"/>
    <w:pPr>
      <w:spacing w:after="0" w:line="240" w:lineRule="auto"/>
      <w:contextualSpacing/>
    </w:pPr>
    <w:rPr>
      <w:rFonts w:asciiTheme="majorHAnsi" w:eastAsiaTheme="majorEastAsia" w:hAnsiTheme="majorHAnsi" w:cstheme="majorBidi"/>
      <w:color w:val="374C80" w:themeColor="accent1" w:themeShade="BF"/>
      <w:spacing w:val="-10"/>
      <w:sz w:val="52"/>
      <w:szCs w:val="52"/>
    </w:rPr>
  </w:style>
  <w:style w:type="character" w:customStyle="1" w:styleId="TitleChar">
    <w:name w:val="Title Char"/>
    <w:basedOn w:val="DefaultParagraphFont"/>
    <w:link w:val="Title"/>
    <w:rsid w:val="00C02E6C"/>
    <w:rPr>
      <w:rFonts w:asciiTheme="majorHAnsi" w:eastAsiaTheme="majorEastAsia" w:hAnsiTheme="majorHAnsi" w:cstheme="majorBidi"/>
      <w:color w:val="374C80" w:themeColor="accent1" w:themeShade="BF"/>
      <w:spacing w:val="-10"/>
      <w:sz w:val="52"/>
      <w:szCs w:val="52"/>
    </w:rPr>
  </w:style>
  <w:style w:type="paragraph" w:styleId="Subtitle">
    <w:name w:val="Subtitle"/>
    <w:basedOn w:val="Normal"/>
    <w:next w:val="Normal"/>
    <w:link w:val="SubtitleChar"/>
    <w:uiPriority w:val="11"/>
    <w:qFormat/>
    <w:rsid w:val="00E924D4"/>
    <w:pPr>
      <w:numPr>
        <w:ilvl w:val="1"/>
      </w:numPr>
      <w:spacing w:line="240" w:lineRule="auto"/>
    </w:pPr>
    <w:rPr>
      <w:rFonts w:asciiTheme="majorHAnsi" w:eastAsiaTheme="majorEastAsia" w:hAnsiTheme="majorHAnsi" w:cstheme="majorBidi"/>
      <w:color w:val="374C80" w:themeColor="accent1" w:themeShade="BF"/>
      <w:sz w:val="36"/>
    </w:rPr>
  </w:style>
  <w:style w:type="character" w:customStyle="1" w:styleId="SubtitleChar">
    <w:name w:val="Subtitle Char"/>
    <w:basedOn w:val="DefaultParagraphFont"/>
    <w:link w:val="Subtitle"/>
    <w:uiPriority w:val="11"/>
    <w:rsid w:val="00E924D4"/>
    <w:rPr>
      <w:rFonts w:asciiTheme="majorHAnsi" w:eastAsiaTheme="majorEastAsia" w:hAnsiTheme="majorHAnsi" w:cstheme="majorBidi"/>
      <w:color w:val="374C80" w:themeColor="accent1" w:themeShade="BF"/>
      <w:sz w:val="36"/>
    </w:rPr>
  </w:style>
  <w:style w:type="character" w:styleId="Strong">
    <w:name w:val="Strong"/>
    <w:basedOn w:val="DefaultParagraphFont"/>
    <w:uiPriority w:val="22"/>
    <w:qFormat/>
    <w:rsid w:val="00C02E6C"/>
    <w:rPr>
      <w:b/>
      <w:bCs/>
    </w:rPr>
  </w:style>
  <w:style w:type="character" w:styleId="Emphasis">
    <w:name w:val="Emphasis"/>
    <w:basedOn w:val="DefaultParagraphFont"/>
    <w:qFormat/>
    <w:rsid w:val="00C02E6C"/>
    <w:rPr>
      <w:i/>
      <w:iCs/>
    </w:rPr>
  </w:style>
  <w:style w:type="paragraph" w:styleId="NoSpacing">
    <w:name w:val="No Spacing"/>
    <w:uiPriority w:val="1"/>
    <w:qFormat/>
    <w:rsid w:val="00C02E6C"/>
    <w:pPr>
      <w:spacing w:after="0" w:line="240" w:lineRule="auto"/>
    </w:pPr>
  </w:style>
  <w:style w:type="paragraph" w:styleId="ListParagraph">
    <w:name w:val="List Paragraph"/>
    <w:basedOn w:val="Normal"/>
    <w:uiPriority w:val="34"/>
    <w:qFormat/>
    <w:rsid w:val="00C02E6C"/>
    <w:pPr>
      <w:ind w:left="720"/>
      <w:contextualSpacing/>
    </w:pPr>
  </w:style>
  <w:style w:type="paragraph" w:styleId="Quote">
    <w:name w:val="Quote"/>
    <w:basedOn w:val="Normal"/>
    <w:next w:val="Normal"/>
    <w:link w:val="QuoteChar"/>
    <w:uiPriority w:val="29"/>
    <w:qFormat/>
    <w:rsid w:val="00C02E6C"/>
    <w:pPr>
      <w:spacing w:before="120"/>
      <w:ind w:left="720" w:right="720"/>
      <w:jc w:val="center"/>
    </w:pPr>
    <w:rPr>
      <w:i/>
      <w:iCs/>
    </w:rPr>
  </w:style>
  <w:style w:type="character" w:customStyle="1" w:styleId="QuoteChar">
    <w:name w:val="Quote Char"/>
    <w:basedOn w:val="DefaultParagraphFont"/>
    <w:link w:val="Quote"/>
    <w:uiPriority w:val="29"/>
    <w:rsid w:val="00C02E6C"/>
    <w:rPr>
      <w:i/>
      <w:iCs/>
    </w:rPr>
  </w:style>
  <w:style w:type="paragraph" w:styleId="IntenseQuote">
    <w:name w:val="Intense Quote"/>
    <w:basedOn w:val="Normal"/>
    <w:next w:val="Normal"/>
    <w:link w:val="IntenseQuoteChar"/>
    <w:uiPriority w:val="30"/>
    <w:qFormat/>
    <w:rsid w:val="00C02E6C"/>
    <w:pPr>
      <w:spacing w:before="120" w:line="300" w:lineRule="auto"/>
      <w:ind w:left="576" w:right="576"/>
      <w:jc w:val="center"/>
    </w:pPr>
    <w:rPr>
      <w:rFonts w:asciiTheme="majorHAnsi" w:eastAsiaTheme="majorEastAsia" w:hAnsiTheme="majorHAnsi" w:cstheme="majorBidi"/>
      <w:color w:val="4A66AC" w:themeColor="accent1"/>
      <w:sz w:val="24"/>
      <w:szCs w:val="24"/>
    </w:rPr>
  </w:style>
  <w:style w:type="character" w:customStyle="1" w:styleId="IntenseQuoteChar">
    <w:name w:val="Intense Quote Char"/>
    <w:basedOn w:val="DefaultParagraphFont"/>
    <w:link w:val="IntenseQuote"/>
    <w:uiPriority w:val="30"/>
    <w:rsid w:val="00C02E6C"/>
    <w:rPr>
      <w:rFonts w:asciiTheme="majorHAnsi" w:eastAsiaTheme="majorEastAsia" w:hAnsiTheme="majorHAnsi" w:cstheme="majorBidi"/>
      <w:color w:val="4A66AC" w:themeColor="accent1"/>
      <w:sz w:val="24"/>
      <w:szCs w:val="24"/>
    </w:rPr>
  </w:style>
  <w:style w:type="character" w:styleId="SubtleEmphasis">
    <w:name w:val="Subtle Emphasis"/>
    <w:basedOn w:val="DefaultParagraphFont"/>
    <w:uiPriority w:val="19"/>
    <w:qFormat/>
    <w:rsid w:val="00E924D4"/>
    <w:rPr>
      <w:i/>
      <w:iCs/>
      <w:color w:val="4A66AC" w:themeColor="accent1"/>
      <w:sz w:val="40"/>
    </w:rPr>
  </w:style>
  <w:style w:type="character" w:styleId="IntenseEmphasis">
    <w:name w:val="Intense Emphasis"/>
    <w:basedOn w:val="DefaultParagraphFont"/>
    <w:uiPriority w:val="21"/>
    <w:qFormat/>
    <w:rsid w:val="00C02E6C"/>
    <w:rPr>
      <w:b w:val="0"/>
      <w:bCs w:val="0"/>
      <w:i/>
      <w:iCs/>
      <w:color w:val="4A66AC" w:themeColor="accent1"/>
    </w:rPr>
  </w:style>
  <w:style w:type="character" w:styleId="SubtleReference">
    <w:name w:val="Subtle Reference"/>
    <w:basedOn w:val="DefaultParagraphFont"/>
    <w:uiPriority w:val="31"/>
    <w:qFormat/>
    <w:rsid w:val="00C02E6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02E6C"/>
    <w:rPr>
      <w:b/>
      <w:bCs/>
      <w:smallCaps/>
      <w:color w:val="4A66AC" w:themeColor="accent1"/>
      <w:spacing w:val="5"/>
      <w:u w:val="single"/>
    </w:rPr>
  </w:style>
  <w:style w:type="character" w:styleId="BookTitle">
    <w:name w:val="Book Title"/>
    <w:basedOn w:val="DefaultParagraphFont"/>
    <w:uiPriority w:val="33"/>
    <w:qFormat/>
    <w:rsid w:val="00C02E6C"/>
    <w:rPr>
      <w:b/>
      <w:bCs/>
      <w:smallCaps/>
    </w:rPr>
  </w:style>
  <w:style w:type="paragraph" w:styleId="TOCHeading">
    <w:name w:val="TOC Heading"/>
    <w:basedOn w:val="Heading1"/>
    <w:next w:val="Normal"/>
    <w:uiPriority w:val="39"/>
    <w:unhideWhenUsed/>
    <w:qFormat/>
    <w:rsid w:val="00C02E6C"/>
    <w:pPr>
      <w:outlineLvl w:val="9"/>
    </w:pPr>
  </w:style>
  <w:style w:type="paragraph" w:customStyle="1" w:styleId="Apiaddress">
    <w:name w:val="Api address"/>
    <w:basedOn w:val="Normal"/>
    <w:link w:val="ApiaddressChar"/>
    <w:qFormat/>
    <w:rsid w:val="00110D3A"/>
    <w:pPr>
      <w:spacing w:after="0"/>
    </w:pPr>
    <w:rPr>
      <w:rFonts w:ascii="Consolas" w:hAnsi="Consolas"/>
      <w:b/>
    </w:rPr>
  </w:style>
  <w:style w:type="character" w:customStyle="1" w:styleId="ApiaddressChar">
    <w:name w:val="Api address Char"/>
    <w:basedOn w:val="DefaultParagraphFont"/>
    <w:link w:val="Apiaddress"/>
    <w:rsid w:val="00110D3A"/>
    <w:rPr>
      <w:rFonts w:ascii="Consolas" w:hAnsi="Consolas"/>
      <w:b/>
    </w:rPr>
  </w:style>
  <w:style w:type="character" w:styleId="Hyperlink">
    <w:name w:val="Hyperlink"/>
    <w:basedOn w:val="DefaultParagraphFont"/>
    <w:uiPriority w:val="99"/>
    <w:unhideWhenUsed/>
    <w:rsid w:val="00AB3A67"/>
    <w:rPr>
      <w:color w:val="9454C3"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6691">
      <w:bodyDiv w:val="1"/>
      <w:marLeft w:val="0"/>
      <w:marRight w:val="0"/>
      <w:marTop w:val="0"/>
      <w:marBottom w:val="0"/>
      <w:divBdr>
        <w:top w:val="none" w:sz="0" w:space="0" w:color="auto"/>
        <w:left w:val="none" w:sz="0" w:space="0" w:color="auto"/>
        <w:bottom w:val="none" w:sz="0" w:space="0" w:color="auto"/>
        <w:right w:val="none" w:sz="0" w:space="0" w:color="auto"/>
      </w:divBdr>
      <w:divsChild>
        <w:div w:id="1934047101">
          <w:marLeft w:val="0"/>
          <w:marRight w:val="0"/>
          <w:marTop w:val="0"/>
          <w:marBottom w:val="0"/>
          <w:divBdr>
            <w:top w:val="none" w:sz="0" w:space="0" w:color="auto"/>
            <w:left w:val="none" w:sz="0" w:space="0" w:color="auto"/>
            <w:bottom w:val="none" w:sz="0" w:space="0" w:color="auto"/>
            <w:right w:val="none" w:sz="0" w:space="0" w:color="auto"/>
          </w:divBdr>
        </w:div>
        <w:div w:id="1397701009">
          <w:marLeft w:val="0"/>
          <w:marRight w:val="0"/>
          <w:marTop w:val="0"/>
          <w:marBottom w:val="0"/>
          <w:divBdr>
            <w:top w:val="none" w:sz="0" w:space="0" w:color="auto"/>
            <w:left w:val="none" w:sz="0" w:space="0" w:color="auto"/>
            <w:bottom w:val="none" w:sz="0" w:space="0" w:color="auto"/>
            <w:right w:val="none" w:sz="0" w:space="0" w:color="auto"/>
          </w:divBdr>
        </w:div>
        <w:div w:id="334840347">
          <w:marLeft w:val="0"/>
          <w:marRight w:val="0"/>
          <w:marTop w:val="0"/>
          <w:marBottom w:val="0"/>
          <w:divBdr>
            <w:top w:val="none" w:sz="0" w:space="0" w:color="auto"/>
            <w:left w:val="none" w:sz="0" w:space="0" w:color="auto"/>
            <w:bottom w:val="none" w:sz="0" w:space="0" w:color="auto"/>
            <w:right w:val="none" w:sz="0" w:space="0" w:color="auto"/>
          </w:divBdr>
        </w:div>
        <w:div w:id="5054379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pixelsPerInch w:val="72"/>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NikolayKostov-IvayloKenov/TripExchangeSystem"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a2014.bgcoder.com/Help"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a2014.bgcoder.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ostov\Desktop\Template.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54C260290954C49852BB7D7B9C287FA" ma:contentTypeVersion="0" ma:contentTypeDescription="Create a new document." ma:contentTypeScope="" ma:versionID="34a920e0f0f4ab29dd93ab58aec213b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D5DB8E-F92D-49ED-81F8-4B1853AF6E1F}">
  <ds:schemaRefs>
    <ds:schemaRef ds:uri="http://schemas.microsoft.com/sharepoint/v3/contenttype/forms"/>
  </ds:schemaRefs>
</ds:datastoreItem>
</file>

<file path=customXml/itemProps2.xml><?xml version="1.0" encoding="utf-8"?>
<ds:datastoreItem xmlns:ds="http://schemas.openxmlformats.org/officeDocument/2006/customXml" ds:itemID="{E7CDBC5B-9E6D-45AE-9F74-4FDB34E7EB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66FAEDF-A9F1-41FF-9D75-207FDAF2C73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93EB689-BA64-481A-AF3C-4915DAE2D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2734</TotalTime>
  <Pages>9</Pages>
  <Words>2214</Words>
  <Characters>12621</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Nikolay Kostov</dc:creator>
  <cp:lastModifiedBy>Nikolay</cp:lastModifiedBy>
  <cp:revision>209</cp:revision>
  <dcterms:created xsi:type="dcterms:W3CDTF">2014-09-26T13:42:00Z</dcterms:created>
  <dcterms:modified xsi:type="dcterms:W3CDTF">2014-09-29T08:11:00Z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0x010100754C260290954C49852BB7D7B9C287FA</vt:lpwstr>
  </property>
</Properties>
</file>