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AFF" w:rsidRPr="002B1AFF" w:rsidRDefault="00AB7064" w:rsidP="002B1AFF">
      <w:pPr>
        <w:pStyle w:val="Title"/>
        <w:jc w:val="center"/>
      </w:pPr>
      <w:r>
        <w:t>Trip</w:t>
      </w:r>
      <w:r w:rsidR="002F35C2">
        <w:t xml:space="preserve"> Exchange</w:t>
      </w:r>
      <w:r w:rsidR="002B1AFF" w:rsidRPr="002B1AFF">
        <w:t xml:space="preserve"> System</w:t>
      </w:r>
    </w:p>
    <w:p w:rsidR="002B1AFF" w:rsidRPr="00707983" w:rsidRDefault="002B1AFF" w:rsidP="002B1AFF">
      <w:pPr>
        <w:pStyle w:val="Heading1"/>
      </w:pPr>
      <w:bookmarkStart w:id="0" w:name="_GoBack"/>
      <w:bookmarkEnd w:id="0"/>
      <w:r w:rsidRPr="00707983">
        <w:t>RESTful API Overview</w:t>
      </w:r>
    </w:p>
    <w:p w:rsidR="002B1AFF" w:rsidRDefault="002B1AFF" w:rsidP="002B1AFF">
      <w:r>
        <w:t>The RESTful API is exposing web services to work with the server. The API has the following web service endpoints:</w:t>
      </w:r>
    </w:p>
    <w:tbl>
      <w:tblPr>
        <w:tblW w:w="10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4"/>
        <w:gridCol w:w="3861"/>
        <w:gridCol w:w="5032"/>
      </w:tblGrid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F30D1B">
              <w:rPr>
                <w:b/>
              </w:rPr>
              <w:t>HTTP Method</w:t>
            </w:r>
          </w:p>
        </w:tc>
        <w:tc>
          <w:tcPr>
            <w:tcW w:w="3861" w:type="dxa"/>
            <w:shd w:val="clear" w:color="auto" w:fill="auto"/>
          </w:tcPr>
          <w:p w:rsidR="002B1AFF" w:rsidRPr="001E139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1E139B">
              <w:rPr>
                <w:b/>
              </w:rPr>
              <w:t>Web service endpoint</w:t>
            </w:r>
          </w:p>
        </w:tc>
        <w:tc>
          <w:tcPr>
            <w:tcW w:w="5032" w:type="dxa"/>
            <w:shd w:val="clear" w:color="auto" w:fill="auto"/>
          </w:tcPr>
          <w:p w:rsidR="002B1AFF" w:rsidRPr="001E139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1E139B">
              <w:rPr>
                <w:b/>
              </w:rPr>
              <w:t>Description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api/users/register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Registers a </w:t>
            </w:r>
            <w:r w:rsidRPr="00C7103F">
              <w:rPr>
                <w:b/>
              </w:rPr>
              <w:t>new user</w:t>
            </w:r>
            <w:r>
              <w:t xml:space="preserve"> in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api/users/login</w:t>
            </w:r>
          </w:p>
        </w:tc>
        <w:tc>
          <w:tcPr>
            <w:tcW w:w="5032" w:type="dxa"/>
            <w:shd w:val="clear" w:color="auto" w:fill="auto"/>
          </w:tcPr>
          <w:p w:rsidR="002B1AFF" w:rsidRPr="000F438B" w:rsidRDefault="002B1AFF" w:rsidP="00DC558B">
            <w:pPr>
              <w:spacing w:after="0" w:line="240" w:lineRule="auto"/>
              <w:rPr>
                <w:lang w:val="bg-BG"/>
              </w:rPr>
            </w:pPr>
            <w:r w:rsidRPr="00C7103F">
              <w:rPr>
                <w:b/>
              </w:rPr>
              <w:t>Logs in</w:t>
            </w:r>
            <w:r>
              <w:t xml:space="preserve"> a user in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api/users/userInfo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the information about the </w:t>
            </w:r>
            <w:r w:rsidRPr="00C7103F">
              <w:rPr>
                <w:b/>
              </w:rPr>
              <w:t>current logged user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POST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api/users/logout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 w:rsidRPr="00C7103F">
              <w:rPr>
                <w:b/>
              </w:rPr>
              <w:t>Logs out</w:t>
            </w:r>
            <w:r>
              <w:t xml:space="preserve"> a user from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api/stats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</w:t>
            </w:r>
            <w:r w:rsidRPr="00C7103F">
              <w:rPr>
                <w:b/>
              </w:rPr>
              <w:t>statistics</w:t>
            </w:r>
            <w:r>
              <w:t xml:space="preserve"> for the system – total trips, total users, total drivers and total finished trips.</w:t>
            </w:r>
          </w:p>
        </w:tc>
      </w:tr>
      <w:tr w:rsidR="002717B6" w:rsidTr="00676B47">
        <w:tc>
          <w:tcPr>
            <w:tcW w:w="1534" w:type="dxa"/>
            <w:shd w:val="clear" w:color="auto" w:fill="auto"/>
          </w:tcPr>
          <w:p w:rsidR="002717B6" w:rsidRDefault="002717B6" w:rsidP="00DC558B">
            <w:pPr>
              <w:spacing w:after="0" w:line="240" w:lineRule="auto"/>
            </w:pPr>
            <w:r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717B6" w:rsidRPr="00C72334" w:rsidRDefault="002717B6" w:rsidP="00DC558B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api/cities</w:t>
            </w:r>
          </w:p>
        </w:tc>
        <w:tc>
          <w:tcPr>
            <w:tcW w:w="5032" w:type="dxa"/>
            <w:shd w:val="clear" w:color="auto" w:fill="auto"/>
          </w:tcPr>
          <w:p w:rsidR="002717B6" w:rsidRDefault="002717B6" w:rsidP="002717B6">
            <w:pPr>
              <w:spacing w:after="0" w:line="240" w:lineRule="auto"/>
            </w:pPr>
            <w:r>
              <w:t>Gets l</w:t>
            </w:r>
            <w:r w:rsidRPr="002717B6">
              <w:t xml:space="preserve">ist of strings with </w:t>
            </w:r>
            <w:r w:rsidRPr="00D237DD">
              <w:rPr>
                <w:b/>
              </w:rPr>
              <w:t>all cities</w:t>
            </w:r>
            <w:r w:rsidRPr="002717B6">
              <w:t xml:space="preserve"> sorted by name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</w:t>
            </w:r>
          </w:p>
        </w:tc>
        <w:tc>
          <w:tcPr>
            <w:tcW w:w="3861" w:type="dxa"/>
            <w:shd w:val="clear" w:color="auto" w:fill="auto"/>
          </w:tcPr>
          <w:p w:rsidR="002B1AFF" w:rsidRPr="00F545CD" w:rsidRDefault="002B1AFF" w:rsidP="00DC558B">
            <w:pPr>
              <w:spacing w:after="0" w:line="240" w:lineRule="auto"/>
              <w:rPr>
                <w:b/>
                <w:noProof/>
                <w:lang w:val="bg-BG"/>
              </w:rPr>
            </w:pPr>
            <w:r w:rsidRPr="00F545CD">
              <w:rPr>
                <w:b/>
                <w:noProof/>
              </w:rPr>
              <w:t>api/trips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 w:rsidRPr="00D237DD">
              <w:rPr>
                <w:b/>
              </w:rPr>
              <w:t>Creates a new trip</w:t>
            </w:r>
            <w:r>
              <w:t xml:space="preserve"> with current user as driver.</w:t>
            </w:r>
          </w:p>
        </w:tc>
      </w:tr>
      <w:tr w:rsidR="001261DE" w:rsidTr="003002F5">
        <w:tc>
          <w:tcPr>
            <w:tcW w:w="1534" w:type="dxa"/>
            <w:shd w:val="clear" w:color="auto" w:fill="auto"/>
          </w:tcPr>
          <w:p w:rsidR="001261DE" w:rsidRPr="00F30D1B" w:rsidRDefault="001261DE" w:rsidP="003002F5">
            <w:pPr>
              <w:spacing w:after="0" w:line="240" w:lineRule="auto"/>
            </w:pPr>
            <w:r w:rsidRPr="00F30D1B">
              <w:t>GET</w:t>
            </w:r>
          </w:p>
        </w:tc>
        <w:tc>
          <w:tcPr>
            <w:tcW w:w="3861" w:type="dxa"/>
            <w:shd w:val="clear" w:color="auto" w:fill="auto"/>
          </w:tcPr>
          <w:p w:rsidR="001261DE" w:rsidRPr="00F545CD" w:rsidRDefault="001261DE" w:rsidP="003002F5">
            <w:pPr>
              <w:spacing w:after="0" w:line="240" w:lineRule="auto"/>
              <w:rPr>
                <w:b/>
                <w:noProof/>
              </w:rPr>
            </w:pPr>
            <w:r w:rsidRPr="00F545CD">
              <w:rPr>
                <w:b/>
                <w:noProof/>
              </w:rPr>
              <w:t>api/trips/{tripId}</w:t>
            </w:r>
          </w:p>
        </w:tc>
        <w:tc>
          <w:tcPr>
            <w:tcW w:w="5032" w:type="dxa"/>
            <w:shd w:val="clear" w:color="auto" w:fill="auto"/>
          </w:tcPr>
          <w:p w:rsidR="001261DE" w:rsidRDefault="001261DE" w:rsidP="00D237DD">
            <w:pPr>
              <w:spacing w:after="0" w:line="240" w:lineRule="auto"/>
            </w:pPr>
            <w:r>
              <w:t xml:space="preserve">Gets </w:t>
            </w:r>
            <w:r w:rsidRPr="00D237DD">
              <w:rPr>
                <w:b/>
              </w:rPr>
              <w:t>trip</w:t>
            </w:r>
            <w:r w:rsidR="00D237DD" w:rsidRPr="00D237DD">
              <w:rPr>
                <w:b/>
              </w:rPr>
              <w:t xml:space="preserve"> details</w:t>
            </w:r>
            <w:r>
              <w:t xml:space="preserve"> </w:t>
            </w:r>
            <w:r w:rsidR="00D237DD">
              <w:t>by its id.</w:t>
            </w:r>
          </w:p>
        </w:tc>
      </w:tr>
      <w:tr w:rsidR="00923550" w:rsidTr="00676B47">
        <w:tc>
          <w:tcPr>
            <w:tcW w:w="1534" w:type="dxa"/>
            <w:shd w:val="clear" w:color="auto" w:fill="auto"/>
          </w:tcPr>
          <w:p w:rsidR="00923550" w:rsidRPr="00F30D1B" w:rsidRDefault="00923550" w:rsidP="00923550">
            <w:pPr>
              <w:spacing w:after="0" w:line="240" w:lineRule="auto"/>
            </w:pPr>
            <w:r>
              <w:t>PUT</w:t>
            </w:r>
          </w:p>
        </w:tc>
        <w:tc>
          <w:tcPr>
            <w:tcW w:w="3861" w:type="dxa"/>
            <w:shd w:val="clear" w:color="auto" w:fill="auto"/>
          </w:tcPr>
          <w:p w:rsidR="00923550" w:rsidRPr="007132A7" w:rsidRDefault="00923550" w:rsidP="00923550">
            <w:pPr>
              <w:spacing w:after="0" w:line="240" w:lineRule="auto"/>
              <w:rPr>
                <w:b/>
                <w:noProof/>
              </w:rPr>
            </w:pPr>
            <w:r w:rsidRPr="007132A7">
              <w:rPr>
                <w:b/>
                <w:noProof/>
              </w:rPr>
              <w:t>api/trips/{tripId}</w:t>
            </w:r>
          </w:p>
        </w:tc>
        <w:tc>
          <w:tcPr>
            <w:tcW w:w="5032" w:type="dxa"/>
            <w:shd w:val="clear" w:color="auto" w:fill="auto"/>
          </w:tcPr>
          <w:p w:rsidR="00923550" w:rsidRDefault="00923550" w:rsidP="000E63A6">
            <w:pPr>
              <w:spacing w:after="0" w:line="240" w:lineRule="auto"/>
            </w:pPr>
            <w:r w:rsidRPr="003E4E51">
              <w:rPr>
                <w:b/>
              </w:rPr>
              <w:t>Join</w:t>
            </w:r>
            <w:r w:rsidR="000E63A6">
              <w:rPr>
                <w:b/>
              </w:rPr>
              <w:t xml:space="preserve">s </w:t>
            </w:r>
            <w:r w:rsidRPr="003E4E51">
              <w:rPr>
                <w:b/>
              </w:rPr>
              <w:t>a trip</w:t>
            </w:r>
            <w:r w:rsidR="000E63A6">
              <w:t xml:space="preserve"> (with available seats)</w:t>
            </w:r>
            <w:r>
              <w:t xml:space="preserve"> by given id – assigns the current user as </w:t>
            </w:r>
            <w:r w:rsidR="000E63A6">
              <w:t xml:space="preserve">a </w:t>
            </w:r>
            <w:r>
              <w:t>passenger.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3606B6" w:rsidRDefault="002B1AFF" w:rsidP="00DC558B">
            <w:pPr>
              <w:spacing w:after="0" w:line="240" w:lineRule="auto"/>
              <w:rPr>
                <w:b/>
                <w:noProof/>
                <w:lang w:val="bg-BG"/>
              </w:rPr>
            </w:pPr>
            <w:r w:rsidRPr="003606B6">
              <w:rPr>
                <w:b/>
                <w:noProof/>
              </w:rPr>
              <w:t>api/trips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B72536">
            <w:pPr>
              <w:spacing w:after="0" w:line="240" w:lineRule="auto"/>
            </w:pPr>
            <w:r>
              <w:t xml:space="preserve">Gets </w:t>
            </w:r>
            <w:bookmarkStart w:id="1" w:name="OLE_LINK3"/>
            <w:bookmarkStart w:id="2" w:name="OLE_LINK4"/>
            <w:r w:rsidRPr="008E0207">
              <w:rPr>
                <w:b/>
              </w:rPr>
              <w:t>top 10</w:t>
            </w:r>
            <w:r w:rsidR="00B72536">
              <w:rPr>
                <w:b/>
              </w:rPr>
              <w:t xml:space="preserve"> upcoming</w:t>
            </w:r>
            <w:r w:rsidRPr="008E0207">
              <w:rPr>
                <w:b/>
              </w:rPr>
              <w:t xml:space="preserve"> trips</w:t>
            </w:r>
            <w:r w:rsidR="00824ED2">
              <w:t xml:space="preserve"> </w:t>
            </w:r>
            <w:r w:rsidR="00FA2B3A">
              <w:t>s</w:t>
            </w:r>
            <w:r w:rsidR="00824ED2">
              <w:t>orted by their time</w:t>
            </w:r>
            <w:r>
              <w:t xml:space="preserve"> of</w:t>
            </w:r>
            <w:r w:rsidR="008E0207">
              <w:t xml:space="preserve"> departure in ascending order</w:t>
            </w:r>
            <w:bookmarkEnd w:id="1"/>
            <w:bookmarkEnd w:id="2"/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3606B6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3606B6">
              <w:rPr>
                <w:b/>
                <w:noProof/>
              </w:rPr>
              <w:t>api/trips?page=</w:t>
            </w:r>
            <w:r w:rsidR="00676B47" w:rsidRPr="003606B6">
              <w:rPr>
                <w:b/>
                <w:noProof/>
              </w:rPr>
              <w:t>{</w:t>
            </w:r>
            <w:r w:rsidRPr="003606B6">
              <w:rPr>
                <w:b/>
                <w:noProof/>
              </w:rPr>
              <w:t>P</w:t>
            </w:r>
            <w:r w:rsidR="00676B47" w:rsidRPr="003606B6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B72536" w:rsidP="00B72536">
            <w:pPr>
              <w:spacing w:after="0" w:line="240" w:lineRule="auto"/>
            </w:pPr>
            <w:r>
              <w:t>Gets the trips on</w:t>
            </w:r>
            <w:r w:rsidR="002B1AFF">
              <w:t xml:space="preserve"> </w:t>
            </w:r>
            <w:r w:rsidR="002B1AFF" w:rsidRPr="00170970">
              <w:rPr>
                <w:b/>
              </w:rPr>
              <w:t xml:space="preserve">page </w:t>
            </w:r>
            <w:r w:rsidR="00170970">
              <w:rPr>
                <w:b/>
              </w:rPr>
              <w:t>{</w:t>
            </w:r>
            <w:r w:rsidR="002B1AFF" w:rsidRPr="00170970">
              <w:rPr>
                <w:b/>
              </w:rPr>
              <w:t>P</w:t>
            </w:r>
            <w:r w:rsidR="00170970">
              <w:rPr>
                <w:b/>
              </w:rPr>
              <w:t>}</w:t>
            </w:r>
            <w:r w:rsidR="00170970">
              <w:t xml:space="preserve"> where their departure time is in the future</w:t>
            </w:r>
            <w:r w:rsidR="000E7360">
              <w:t xml:space="preserve"> (upcoming only)</w:t>
            </w:r>
            <w:r w:rsidR="002B1AFF">
              <w:t xml:space="preserve">. All trips are sorted </w:t>
            </w:r>
            <w:r w:rsidR="00824ED2">
              <w:t xml:space="preserve">by their time of departure in ascending order </w:t>
            </w:r>
            <w:r w:rsidR="002B1AFF">
              <w:t>and are at most 10.</w:t>
            </w:r>
            <w:r w:rsidR="0045142F">
              <w:t xml:space="preserve"> </w:t>
            </w:r>
            <w:r w:rsidR="0063488E">
              <w:t>If</w:t>
            </w:r>
            <w:r w:rsidR="0045142F">
              <w:t xml:space="preserve"> page</w:t>
            </w:r>
            <w:r w:rsidR="0063488E">
              <w:t xml:space="preserve"> parameter </w:t>
            </w:r>
            <w:r w:rsidR="0045142F">
              <w:t xml:space="preserve">is </w:t>
            </w:r>
            <w:r w:rsidR="0063488E">
              <w:t xml:space="preserve">missing </w:t>
            </w:r>
            <w:r w:rsidR="0045142F">
              <w:t>its default value is 1.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0E7360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</w:t>
            </w:r>
            <w:r w:rsidR="000E7360" w:rsidRPr="00923550">
              <w:rPr>
                <w:b/>
                <w:noProof/>
              </w:rPr>
              <w:t xml:space="preserve">orderBy </w:t>
            </w:r>
            <w:r w:rsidRPr="00923550">
              <w:rPr>
                <w:b/>
                <w:noProof/>
              </w:rPr>
              <w:t>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S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</w:t>
            </w:r>
            <w:r w:rsidR="000E7360" w:rsidRPr="00923550">
              <w:rPr>
                <w:b/>
                <w:noProof/>
              </w:rPr>
              <w:t>orderType</w:t>
            </w:r>
            <w:r w:rsidRPr="00923550">
              <w:rPr>
                <w:b/>
                <w:noProof/>
              </w:rPr>
              <w:t>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O</w:t>
            </w:r>
            <w:r w:rsidR="00676B47" w:rsidRPr="00923550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397AC0" w:rsidRDefault="002B1AFF" w:rsidP="00397AC0">
            <w:pPr>
              <w:spacing w:after="0" w:line="240" w:lineRule="auto"/>
            </w:pPr>
            <w:r>
              <w:t xml:space="preserve">Gets the trips </w:t>
            </w:r>
            <w:r w:rsidR="00B72536">
              <w:t>on</w:t>
            </w:r>
            <w:r>
              <w:t xml:space="preserve"> page </w:t>
            </w:r>
            <w:r w:rsidR="00DE71D9">
              <w:t>{</w:t>
            </w:r>
            <w:r>
              <w:t>P</w:t>
            </w:r>
            <w:r w:rsidR="00DE71D9">
              <w:t>}</w:t>
            </w:r>
            <w:r w:rsidR="00397AC0">
              <w:t>.</w:t>
            </w:r>
          </w:p>
          <w:p w:rsidR="002B1AFF" w:rsidRDefault="002B1AFF" w:rsidP="00397AC0">
            <w:pPr>
              <w:spacing w:after="0" w:line="240" w:lineRule="auto"/>
            </w:pPr>
            <w:r>
              <w:t xml:space="preserve">All trips are </w:t>
            </w:r>
            <w:r w:rsidR="00776D1D">
              <w:t>ordered</w:t>
            </w:r>
            <w:r>
              <w:t xml:space="preserve"> by “</w:t>
            </w:r>
            <w:bookmarkStart w:id="3" w:name="OLE_LINK5"/>
            <w:bookmarkStart w:id="4" w:name="OLE_LINK6"/>
            <w:r w:rsidRPr="00FB704A">
              <w:rPr>
                <w:b/>
              </w:rPr>
              <w:t>driver</w:t>
            </w:r>
            <w:r>
              <w:t>”, “</w:t>
            </w:r>
            <w:r w:rsidRPr="00FB704A">
              <w:rPr>
                <w:b/>
              </w:rPr>
              <w:t>date</w:t>
            </w:r>
            <w:r>
              <w:t>”, “</w:t>
            </w:r>
            <w:r w:rsidRPr="00FB704A">
              <w:rPr>
                <w:b/>
              </w:rPr>
              <w:t>seats</w:t>
            </w:r>
            <w:r>
              <w:t>”</w:t>
            </w:r>
            <w:r w:rsidR="00130FFE">
              <w:t xml:space="preserve"> (free seats)</w:t>
            </w:r>
            <w:r w:rsidR="00A50B15">
              <w:t>, “</w:t>
            </w:r>
            <w:r w:rsidR="00A50B15" w:rsidRPr="00FB704A">
              <w:rPr>
                <w:b/>
              </w:rPr>
              <w:t>from</w:t>
            </w:r>
            <w:r w:rsidR="00A50B15">
              <w:t>”, “</w:t>
            </w:r>
            <w:r w:rsidR="00A50B15" w:rsidRPr="00FB704A">
              <w:rPr>
                <w:b/>
              </w:rPr>
              <w:t>to</w:t>
            </w:r>
            <w:bookmarkEnd w:id="3"/>
            <w:bookmarkEnd w:id="4"/>
            <w:r w:rsidR="00A50B15">
              <w:t>”</w:t>
            </w:r>
            <w:r>
              <w:t xml:space="preserve"> and are at most 10. Order</w:t>
            </w:r>
            <w:r w:rsidR="00776D1D">
              <w:t>Type</w:t>
            </w:r>
            <w:r>
              <w:t xml:space="preserve"> is “</w:t>
            </w:r>
            <w:r w:rsidRPr="00F238D9">
              <w:rPr>
                <w:b/>
              </w:rPr>
              <w:t>asc</w:t>
            </w:r>
            <w:r>
              <w:t>” or “</w:t>
            </w:r>
            <w:r w:rsidRPr="00F238D9">
              <w:rPr>
                <w:b/>
              </w:rPr>
              <w:t>desc</w:t>
            </w:r>
            <w:r>
              <w:t xml:space="preserve">”. If order is missing, it is assumed </w:t>
            </w:r>
            <w:r w:rsidR="002050D0">
              <w:t xml:space="preserve">“date” as default in </w:t>
            </w:r>
            <w:r>
              <w:t xml:space="preserve">“asc” </w:t>
            </w:r>
            <w:r w:rsidR="002050D0">
              <w:t>order</w:t>
            </w:r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&amp;from=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F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&amp;to=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T</w:t>
            </w:r>
            <w:r w:rsidR="00676B47" w:rsidRPr="00923550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397AC0" w:rsidRDefault="002B1AFF" w:rsidP="00397AC0">
            <w:pPr>
              <w:spacing w:after="0" w:line="240" w:lineRule="auto"/>
            </w:pPr>
            <w:r>
              <w:t xml:space="preserve">Gets the trips </w:t>
            </w:r>
            <w:r w:rsidR="00397AC0">
              <w:t>on</w:t>
            </w:r>
            <w:r>
              <w:t xml:space="preserve"> page</w:t>
            </w:r>
            <w:r w:rsidR="00A95FB1">
              <w:t xml:space="preserve"> {</w:t>
            </w:r>
            <w:r>
              <w:t>P</w:t>
            </w:r>
            <w:r w:rsidR="00A95FB1">
              <w:t>}</w:t>
            </w:r>
            <w:r>
              <w:t>.</w:t>
            </w:r>
          </w:p>
          <w:p w:rsidR="002B1AFF" w:rsidRDefault="002B1AFF" w:rsidP="00397AC0">
            <w:pPr>
              <w:spacing w:after="0" w:line="240" w:lineRule="auto"/>
            </w:pPr>
            <w:r>
              <w:t>T</w:t>
            </w:r>
            <w:r w:rsidR="00A15A01">
              <w:t xml:space="preserve">rips are filtered by </w:t>
            </w:r>
            <w:r w:rsidR="00A15A01" w:rsidRPr="007A72AE">
              <w:rPr>
                <w:b/>
              </w:rPr>
              <w:t>from town</w:t>
            </w:r>
            <w:r w:rsidR="00A15A01">
              <w:t xml:space="preserve"> {F} and</w:t>
            </w:r>
            <w:r w:rsidR="00397AC0">
              <w:t>/or</w:t>
            </w:r>
            <w:r w:rsidR="00A15A01">
              <w:t xml:space="preserve"> </w:t>
            </w:r>
            <w:r w:rsidR="00A15A01" w:rsidRPr="007A72AE">
              <w:rPr>
                <w:b/>
              </w:rPr>
              <w:t>to town</w:t>
            </w:r>
            <w:r w:rsidR="00A15A01">
              <w:t xml:space="preserve"> {T}</w:t>
            </w:r>
            <w:r>
              <w:t xml:space="preserve"> (one of which may be missing). </w:t>
            </w:r>
            <w:r w:rsidR="00397AC0">
              <w:t>If from or to is missing, the server returns trips from/to every town.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240824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240824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&amp;finished=true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095DF9">
            <w:pPr>
              <w:spacing w:after="0" w:line="240" w:lineRule="auto"/>
            </w:pPr>
            <w:r>
              <w:t xml:space="preserve">Gets the trips </w:t>
            </w:r>
            <w:r w:rsidR="00123A88">
              <w:t>on</w:t>
            </w:r>
            <w:r>
              <w:t xml:space="preserve"> page </w:t>
            </w:r>
            <w:r w:rsidR="002B58D5">
              <w:t>{</w:t>
            </w:r>
            <w:r>
              <w:t>P</w:t>
            </w:r>
            <w:r w:rsidR="002B58D5">
              <w:t>}</w:t>
            </w:r>
            <w:r>
              <w:t xml:space="preserve">, </w:t>
            </w:r>
            <w:r w:rsidR="00123A88">
              <w:rPr>
                <w:b/>
              </w:rPr>
              <w:t>including</w:t>
            </w:r>
            <w:r w:rsidRPr="007A72AE">
              <w:rPr>
                <w:b/>
              </w:rPr>
              <w:t xml:space="preserve"> all the already finished trips</w:t>
            </w:r>
            <w:r>
              <w:t xml:space="preserve"> (with </w:t>
            </w:r>
            <w:r w:rsidR="00095DF9">
              <w:t xml:space="preserve">departure time </w:t>
            </w:r>
            <w:r>
              <w:t>earlier than the current time). By default, if finished is missing, the server returns only the upcoming trips.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2C1C85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682B2C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682B2C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</w:t>
            </w:r>
            <w:r w:rsidR="002C1C85" w:rsidRPr="00923550">
              <w:rPr>
                <w:b/>
                <w:noProof/>
              </w:rPr>
              <w:t xml:space="preserve">onlyMine </w:t>
            </w:r>
            <w:r w:rsidRPr="00923550">
              <w:rPr>
                <w:b/>
                <w:noProof/>
              </w:rPr>
              <w:t>=true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095DF9">
            <w:pPr>
              <w:spacing w:after="0" w:line="240" w:lineRule="auto"/>
            </w:pPr>
            <w:r>
              <w:t xml:space="preserve">Gets the trips </w:t>
            </w:r>
            <w:r w:rsidR="00095DF9">
              <w:t>on</w:t>
            </w:r>
            <w:r>
              <w:t xml:space="preserve"> page </w:t>
            </w:r>
            <w:r w:rsidR="002B58D5">
              <w:t>{</w:t>
            </w:r>
            <w:r>
              <w:t>P</w:t>
            </w:r>
            <w:r w:rsidR="002B58D5">
              <w:t>}</w:t>
            </w:r>
            <w:r>
              <w:t xml:space="preserve">. </w:t>
            </w:r>
            <w:r w:rsidR="00095DF9">
              <w:t>Returns</w:t>
            </w:r>
            <w:r>
              <w:t xml:space="preserve"> </w:t>
            </w:r>
            <w:r w:rsidRPr="007A72AE">
              <w:rPr>
                <w:b/>
              </w:rPr>
              <w:t>only the current user’s created or joined trips</w:t>
            </w:r>
            <w:r>
              <w:t>.</w:t>
            </w:r>
            <w:r w:rsidR="0063488E">
              <w:t xml:space="preserve"> If onlyMine is missing, the server returns everyone’s trips.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103F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103F">
              <w:rPr>
                <w:b/>
                <w:noProof/>
              </w:rPr>
              <w:t>api/drivers</w:t>
            </w:r>
          </w:p>
        </w:tc>
        <w:tc>
          <w:tcPr>
            <w:tcW w:w="5032" w:type="dxa"/>
            <w:shd w:val="clear" w:color="auto" w:fill="auto"/>
          </w:tcPr>
          <w:p w:rsidR="002B1AFF" w:rsidRDefault="001D2B60" w:rsidP="00DC558B">
            <w:pPr>
              <w:spacing w:after="0" w:line="240" w:lineRule="auto"/>
            </w:pPr>
            <w:r>
              <w:t>Get</w:t>
            </w:r>
            <w:r w:rsidR="00095DF9">
              <w:t>s</w:t>
            </w:r>
            <w:r>
              <w:t xml:space="preserve"> </w:t>
            </w:r>
            <w:r w:rsidRPr="00C7103F">
              <w:rPr>
                <w:b/>
              </w:rPr>
              <w:t xml:space="preserve">top 10 </w:t>
            </w:r>
            <w:r w:rsidR="002B1AFF" w:rsidRPr="00C7103F">
              <w:rPr>
                <w:b/>
              </w:rPr>
              <w:t>drivers</w:t>
            </w:r>
            <w:r w:rsidR="002B1AFF">
              <w:t xml:space="preserve">, sorted by </w:t>
            </w:r>
            <w:r>
              <w:t xml:space="preserve">number of </w:t>
            </w:r>
            <w:r w:rsidR="000846C7">
              <w:t xml:space="preserve">total </w:t>
            </w:r>
            <w:r>
              <w:t>trips</w:t>
            </w:r>
            <w:r w:rsidR="005741FB">
              <w:t xml:space="preserve"> (desc)</w:t>
            </w:r>
            <w:r>
              <w:t xml:space="preserve"> and then by username</w:t>
            </w:r>
            <w:r w:rsidR="005741FB">
              <w:t xml:space="preserve"> (asc)</w:t>
            </w:r>
            <w:r w:rsidR="002B1AFF"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6B4A3D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6B4A3D">
              <w:rPr>
                <w:b/>
                <w:noProof/>
              </w:rPr>
              <w:t>api/drivers?page=</w:t>
            </w:r>
            <w:r w:rsidR="007857AC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P</w:t>
            </w:r>
            <w:r w:rsidR="007857AC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46EF4">
            <w:pPr>
              <w:spacing w:after="0" w:line="240" w:lineRule="auto"/>
            </w:pPr>
            <w:r>
              <w:t xml:space="preserve">Gets the </w:t>
            </w:r>
            <w:r w:rsidRPr="003A72C8">
              <w:rPr>
                <w:b/>
              </w:rPr>
              <w:t xml:space="preserve">drivers from page </w:t>
            </w:r>
            <w:r w:rsidR="007132A7" w:rsidRPr="003A72C8">
              <w:rPr>
                <w:b/>
              </w:rPr>
              <w:t>{</w:t>
            </w:r>
            <w:r w:rsidRPr="003A72C8">
              <w:rPr>
                <w:b/>
              </w:rPr>
              <w:t>P</w:t>
            </w:r>
            <w:r w:rsidR="007132A7" w:rsidRPr="003A72C8">
              <w:rPr>
                <w:b/>
              </w:rPr>
              <w:t>}</w:t>
            </w:r>
            <w:r>
              <w:t xml:space="preserve">, </w:t>
            </w:r>
            <w:r w:rsidR="005741FB">
              <w:t>sorted by number of</w:t>
            </w:r>
            <w:r w:rsidR="000846C7">
              <w:t xml:space="preserve"> total</w:t>
            </w:r>
            <w:r w:rsidR="005741FB">
              <w:t xml:space="preserve"> trips (desc) and then by username (asc)</w:t>
            </w:r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lastRenderedPageBreak/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6B4A3D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6B4A3D">
              <w:rPr>
                <w:b/>
                <w:noProof/>
              </w:rPr>
              <w:t>api/drivers?page=</w:t>
            </w:r>
            <w:r w:rsidR="00104C0D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P</w:t>
            </w:r>
            <w:r w:rsidR="00104C0D">
              <w:rPr>
                <w:b/>
                <w:noProof/>
              </w:rPr>
              <w:t>}</w:t>
            </w:r>
            <w:r w:rsidRPr="006B4A3D">
              <w:rPr>
                <w:b/>
                <w:noProof/>
              </w:rPr>
              <w:t>&amp;username=</w:t>
            </w:r>
            <w:r w:rsidR="00104C0D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U</w:t>
            </w:r>
            <w:r w:rsidR="00104C0D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46EF4">
            <w:pPr>
              <w:spacing w:after="0" w:line="240" w:lineRule="auto"/>
            </w:pPr>
            <w:r>
              <w:t xml:space="preserve">Gets the </w:t>
            </w:r>
            <w:r w:rsidRPr="003A72C8">
              <w:rPr>
                <w:b/>
              </w:rPr>
              <w:t xml:space="preserve">drivers from page </w:t>
            </w:r>
            <w:r w:rsidR="003A72C8">
              <w:rPr>
                <w:b/>
              </w:rPr>
              <w:t>{</w:t>
            </w:r>
            <w:r w:rsidRPr="003A72C8">
              <w:rPr>
                <w:b/>
              </w:rPr>
              <w:t>P</w:t>
            </w:r>
            <w:r w:rsidR="003A72C8">
              <w:rPr>
                <w:b/>
              </w:rPr>
              <w:t>}</w:t>
            </w:r>
            <w:r>
              <w:t xml:space="preserve">, </w:t>
            </w:r>
            <w:r w:rsidR="000B5682">
              <w:t xml:space="preserve">sorted by number of </w:t>
            </w:r>
            <w:r w:rsidR="000846C7">
              <w:t xml:space="preserve">total </w:t>
            </w:r>
            <w:r w:rsidR="000B5682">
              <w:t xml:space="preserve">trips (desc) and then by username (asc) </w:t>
            </w:r>
            <w:r>
              <w:t xml:space="preserve">and </w:t>
            </w:r>
            <w:r w:rsidRPr="003A72C8">
              <w:rPr>
                <w:b/>
              </w:rPr>
              <w:t>filtered by username</w:t>
            </w:r>
            <w:r>
              <w:t xml:space="preserve"> (filter is “</w:t>
            </w:r>
            <w:r w:rsidRPr="00E20EF3">
              <w:rPr>
                <w:i/>
              </w:rPr>
              <w:t>contains</w:t>
            </w:r>
            <w:r>
              <w:t>” and case-insensitive).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ED67F6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ED67F6">
              <w:rPr>
                <w:b/>
                <w:noProof/>
              </w:rPr>
              <w:t>api/drivers/{driverId}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A50B15">
            <w:pPr>
              <w:spacing w:after="0" w:line="240" w:lineRule="auto"/>
            </w:pPr>
            <w:r>
              <w:t xml:space="preserve">Gets </w:t>
            </w:r>
            <w:r w:rsidRPr="003A72C8">
              <w:rPr>
                <w:b/>
              </w:rPr>
              <w:t xml:space="preserve">driver </w:t>
            </w:r>
            <w:r w:rsidR="00ED67F6" w:rsidRPr="003A72C8">
              <w:rPr>
                <w:b/>
              </w:rPr>
              <w:t>by its id</w:t>
            </w:r>
            <w:r>
              <w:t>, along with his/her 50 most recent upcoming trips</w:t>
            </w:r>
            <w:r w:rsidR="00A50B15">
              <w:t xml:space="preserve"> (in which this user is driver or p</w:t>
            </w:r>
            <w:r w:rsidR="00A50B15" w:rsidRPr="00A50B15">
              <w:t>assengers</w:t>
            </w:r>
            <w:r w:rsidR="00A50B15">
              <w:t>)</w:t>
            </w:r>
            <w:r>
              <w:t>.</w:t>
            </w:r>
          </w:p>
        </w:tc>
      </w:tr>
    </w:tbl>
    <w:p w:rsidR="002B1AFF" w:rsidRDefault="002B1AFF" w:rsidP="0085479F">
      <w:pPr>
        <w:spacing w:after="60"/>
        <w:rPr>
          <w:b/>
        </w:rPr>
      </w:pPr>
      <w:r w:rsidRPr="00BA42A2">
        <w:rPr>
          <w:b/>
        </w:rPr>
        <w:t xml:space="preserve">*NOTE: Parameters </w:t>
      </w:r>
      <w:r w:rsidR="00B04DAF" w:rsidRPr="00B04DAF">
        <w:rPr>
          <w:b/>
          <w:i/>
        </w:rPr>
        <w:t>orderBy</w:t>
      </w:r>
      <w:r w:rsidRPr="00BA42A2">
        <w:rPr>
          <w:b/>
        </w:rPr>
        <w:t xml:space="preserve">, </w:t>
      </w:r>
      <w:r w:rsidR="00B04DAF" w:rsidRPr="00B04DAF">
        <w:rPr>
          <w:b/>
          <w:i/>
        </w:rPr>
        <w:t>orderType</w:t>
      </w:r>
      <w:r w:rsidRPr="00BA42A2">
        <w:rPr>
          <w:b/>
        </w:rPr>
        <w:t xml:space="preserve">, </w:t>
      </w:r>
      <w:r w:rsidRPr="00BA42A2">
        <w:rPr>
          <w:b/>
          <w:i/>
        </w:rPr>
        <w:t>from</w:t>
      </w:r>
      <w:r w:rsidRPr="00BA42A2">
        <w:rPr>
          <w:b/>
        </w:rPr>
        <w:t xml:space="preserve">, </w:t>
      </w:r>
      <w:r w:rsidRPr="00BA42A2">
        <w:rPr>
          <w:b/>
          <w:i/>
        </w:rPr>
        <w:t>to</w:t>
      </w:r>
      <w:r w:rsidRPr="00BA42A2">
        <w:rPr>
          <w:b/>
        </w:rPr>
        <w:t xml:space="preserve">, </w:t>
      </w:r>
      <w:r w:rsidRPr="00BA42A2">
        <w:rPr>
          <w:b/>
          <w:i/>
        </w:rPr>
        <w:t>finished</w:t>
      </w:r>
      <w:r w:rsidRPr="00BA42A2">
        <w:rPr>
          <w:b/>
        </w:rPr>
        <w:t xml:space="preserve"> and </w:t>
      </w:r>
      <w:r w:rsidR="00B04DAF" w:rsidRPr="00B04DAF">
        <w:rPr>
          <w:b/>
          <w:i/>
        </w:rPr>
        <w:t xml:space="preserve">onlyMine </w:t>
      </w:r>
      <w:r w:rsidRPr="00BA42A2">
        <w:rPr>
          <w:b/>
        </w:rPr>
        <w:t xml:space="preserve">on the </w:t>
      </w:r>
      <w:r w:rsidRPr="00BA42A2">
        <w:rPr>
          <w:b/>
          <w:i/>
        </w:rPr>
        <w:t>trips</w:t>
      </w:r>
      <w:r w:rsidRPr="00BA42A2">
        <w:rPr>
          <w:b/>
        </w:rPr>
        <w:t xml:space="preserve"> API point are optional and can be combined with the </w:t>
      </w:r>
      <w:r w:rsidRPr="00BA42A2">
        <w:rPr>
          <w:b/>
          <w:i/>
        </w:rPr>
        <w:t>page</w:t>
      </w:r>
      <w:r w:rsidRPr="00BA42A2">
        <w:rPr>
          <w:b/>
        </w:rPr>
        <w:t xml:space="preserve"> parameter. For example </w:t>
      </w:r>
      <w:r w:rsidRPr="00BA42A2">
        <w:rPr>
          <w:b/>
          <w:i/>
        </w:rPr>
        <w:t>api/trips?page=5&amp;sort=seats&amp;to=Sofia</w:t>
      </w:r>
      <w:r w:rsidRPr="00BA42A2">
        <w:rPr>
          <w:b/>
        </w:rPr>
        <w:t xml:space="preserve"> is valid request.</w:t>
      </w:r>
    </w:p>
    <w:p w:rsidR="000214CF" w:rsidRPr="00BA42A2" w:rsidRDefault="002B1AFF" w:rsidP="0085479F">
      <w:pPr>
        <w:spacing w:after="60"/>
        <w:rPr>
          <w:rStyle w:val="Emphasis"/>
          <w:b/>
          <w:i w:val="0"/>
          <w:iCs w:val="0"/>
        </w:rPr>
      </w:pPr>
      <w:r>
        <w:rPr>
          <w:b/>
        </w:rPr>
        <w:t>*NOTE: Paging numeration always starts from 1</w:t>
      </w:r>
      <w:r w:rsidR="00BF0A89">
        <w:rPr>
          <w:b/>
        </w:rPr>
        <w:t xml:space="preserve"> (there is no page 0)</w:t>
      </w:r>
      <w:r>
        <w:rPr>
          <w:b/>
        </w:rPr>
        <w:t>.</w:t>
      </w:r>
      <w:r w:rsidR="000214CF" w:rsidRPr="00BA42A2">
        <w:rPr>
          <w:rStyle w:val="Emphasis"/>
          <w:b/>
          <w:i w:val="0"/>
          <w:iCs w:val="0"/>
        </w:rPr>
        <w:t xml:space="preserve"> </w:t>
      </w:r>
    </w:p>
    <w:p w:rsidR="002B1AFF" w:rsidRPr="002B1AFF" w:rsidRDefault="002B1AFF" w:rsidP="002B1AFF">
      <w:pPr>
        <w:pStyle w:val="Heading1"/>
      </w:pPr>
      <w:r w:rsidRPr="002B1AFF">
        <w:t>RESTful API Details</w:t>
      </w:r>
    </w:p>
    <w:p w:rsidR="002B1AFF" w:rsidRDefault="002B1AFF" w:rsidP="002B1AFF">
      <w:pPr>
        <w:pStyle w:val="Heading2"/>
      </w:pPr>
      <w:r>
        <w:t>Users</w:t>
      </w:r>
    </w:p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7123"/>
        <w:gridCol w:w="1194"/>
        <w:gridCol w:w="952"/>
      </w:tblGrid>
      <w:tr w:rsidR="002B1AFF" w:rsidTr="00110D3A">
        <w:tc>
          <w:tcPr>
            <w:tcW w:w="9469" w:type="dxa"/>
            <w:gridSpan w:val="3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api/users/register</w:t>
            </w:r>
          </w:p>
        </w:tc>
        <w:tc>
          <w:tcPr>
            <w:tcW w:w="952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269" w:type="dxa"/>
            <w:gridSpan w:val="3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"email":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"password": "12345678",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"confirmPassword": "12345678",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"isDriver": "true",</w:t>
            </w:r>
          </w:p>
          <w:p w:rsidR="002B1AFF" w:rsidRPr="00C228E5" w:rsidRDefault="002B1AFF" w:rsidP="003002F5">
            <w:pPr>
              <w:spacing w:after="0"/>
              <w:rPr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"car": "Mazda 6 2014" }</w:t>
            </w:r>
          </w:p>
        </w:tc>
      </w:tr>
      <w:tr w:rsidR="002B1AFF" w:rsidTr="00DC4E8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7123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146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</w:rPr>
            </w:pPr>
            <w:r w:rsidRPr="00C228E5">
              <w:rPr>
                <w:rFonts w:ascii="Consolas" w:hAnsi="Consolas" w:cs="Consolas"/>
              </w:rPr>
              <w:t>200 OK</w:t>
            </w:r>
          </w:p>
        </w:tc>
      </w:tr>
    </w:tbl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Login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8303"/>
        <w:gridCol w:w="990"/>
      </w:tblGrid>
      <w:tr w:rsidR="002B1AFF" w:rsidTr="00110D3A">
        <w:tc>
          <w:tcPr>
            <w:tcW w:w="9468" w:type="dxa"/>
            <w:gridSpan w:val="2"/>
            <w:shd w:val="clear" w:color="auto" w:fill="D7D2D9" w:themeFill="accent6" w:themeFillTint="66"/>
          </w:tcPr>
          <w:p w:rsidR="002B1AFF" w:rsidRPr="00ED20F5" w:rsidRDefault="002B1AFF" w:rsidP="00110D3A">
            <w:pPr>
              <w:pStyle w:val="Apiaddress"/>
            </w:pPr>
            <w:r>
              <w:t>api/users/login</w:t>
            </w:r>
          </w:p>
        </w:tc>
        <w:tc>
          <w:tcPr>
            <w:tcW w:w="990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65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293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"grant_type":</w:t>
            </w:r>
            <w:r w:rsidR="002973DF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"password"</w:t>
            </w:r>
            <w:r w:rsidR="002973DF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"username": "test@test.com",</w:t>
            </w:r>
          </w:p>
          <w:p w:rsidR="002B1AFF" w:rsidRPr="00C228E5" w:rsidRDefault="002B1AF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"password": "12345678" }</w:t>
            </w:r>
          </w:p>
        </w:tc>
      </w:tr>
      <w:tr w:rsidR="002B1AFF" w:rsidTr="003002F5">
        <w:tc>
          <w:tcPr>
            <w:tcW w:w="1165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93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"a</w:t>
            </w:r>
            <w:r w:rsidR="00884C73">
              <w:rPr>
                <w:rFonts w:ascii="Consolas" w:hAnsi="Consolas" w:cs="Consolas"/>
                <w:noProof/>
                <w:sz w:val="20"/>
                <w:szCs w:val="20"/>
              </w:rPr>
              <w:t>ccess_token": "deYtpuVHa4Ba-1t-.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"token_type": "bearer",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"expires_in": 1209599,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"userName":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".issued": "Fri, 26 Sep 2014 10:39:16 GMT",</w:t>
            </w:r>
          </w:p>
          <w:p w:rsidR="002B1AFF" w:rsidRPr="00C228E5" w:rsidRDefault="002B1AFF" w:rsidP="0074511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".expires": "Fri, 10 Oct 2014 10:39:16 GMT"</w:t>
            </w:r>
            <w:r w:rsidR="00745119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2B1AFF" w:rsidRPr="007436DE" w:rsidRDefault="002B1AFF" w:rsidP="002B1AFF">
      <w:pPr>
        <w:pStyle w:val="Heading3"/>
        <w:rPr>
          <w:b/>
        </w:rPr>
      </w:pPr>
      <w:r>
        <w:rPr>
          <w:b/>
        </w:rPr>
        <w:t>User info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8190"/>
        <w:gridCol w:w="990"/>
      </w:tblGrid>
      <w:tr w:rsidR="002B1AFF" w:rsidTr="00110D3A">
        <w:tc>
          <w:tcPr>
            <w:tcW w:w="9468" w:type="dxa"/>
            <w:gridSpan w:val="2"/>
            <w:shd w:val="clear" w:color="auto" w:fill="D7D2D9" w:themeFill="accent6" w:themeFillTint="66"/>
          </w:tcPr>
          <w:p w:rsidR="002B1AFF" w:rsidRPr="00ED20F5" w:rsidRDefault="002B1AFF" w:rsidP="00110D3A">
            <w:pPr>
              <w:pStyle w:val="Apiaddress"/>
            </w:pPr>
            <w:r>
              <w:t>api/users/userInfo</w:t>
            </w:r>
          </w:p>
        </w:tc>
        <w:tc>
          <w:tcPr>
            <w:tcW w:w="990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278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180" w:type="dxa"/>
            <w:gridSpan w:val="2"/>
            <w:shd w:val="clear" w:color="auto" w:fill="auto"/>
          </w:tcPr>
          <w:p w:rsidR="002B1AFF" w:rsidRPr="00C228E5" w:rsidRDefault="00884C73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278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180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"email":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"isDriver": true,</w:t>
            </w:r>
          </w:p>
          <w:p w:rsidR="002B1AFF" w:rsidRPr="00C228E5" w:rsidRDefault="002B1AFF" w:rsidP="0074511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"car": "Mazda 6 2014"</w:t>
            </w:r>
            <w:r w:rsidR="00745119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7123"/>
        <w:gridCol w:w="1195"/>
        <w:gridCol w:w="951"/>
      </w:tblGrid>
      <w:tr w:rsidR="002B1AFF" w:rsidTr="00110D3A">
        <w:tc>
          <w:tcPr>
            <w:tcW w:w="9470" w:type="dxa"/>
            <w:gridSpan w:val="3"/>
            <w:shd w:val="clear" w:color="auto" w:fill="D7D2D9" w:themeFill="accent6" w:themeFillTint="66"/>
          </w:tcPr>
          <w:p w:rsidR="002B1AFF" w:rsidRPr="00110D3A" w:rsidRDefault="002B1AFF" w:rsidP="00110D3A">
            <w:pPr>
              <w:pStyle w:val="Apiaddress"/>
              <w:rPr>
                <w:rStyle w:val="Strong"/>
                <w:b/>
              </w:rPr>
            </w:pPr>
            <w:r w:rsidRPr="00110D3A">
              <w:rPr>
                <w:rStyle w:val="Strong"/>
                <w:b/>
              </w:rPr>
              <w:t>api/users/logout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269" w:type="dxa"/>
            <w:gridSpan w:val="3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"Authorization" = "Bearer </w:t>
            </w:r>
            <w:r w:rsidR="00884C73">
              <w:rPr>
                <w:rFonts w:ascii="Consolas" w:hAnsi="Consolas" w:cs="Consolas"/>
                <w:noProof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</w:t>
            </w:r>
          </w:p>
        </w:tc>
      </w:tr>
      <w:tr w:rsidR="002B1AFF" w:rsidTr="00DC4E8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7123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146" w:type="dxa"/>
            <w:gridSpan w:val="2"/>
            <w:shd w:val="clear" w:color="auto" w:fill="auto"/>
          </w:tcPr>
          <w:p w:rsidR="002B1AFF" w:rsidRDefault="002B1AFF" w:rsidP="003002F5">
            <w:pPr>
              <w:spacing w:after="0"/>
            </w:pPr>
            <w:r>
              <w:t>200 OK</w:t>
            </w:r>
          </w:p>
        </w:tc>
      </w:tr>
    </w:tbl>
    <w:p w:rsidR="00AD69AD" w:rsidRDefault="00AD69AD" w:rsidP="00AD69AD">
      <w:pPr>
        <w:rPr>
          <w:b/>
        </w:rPr>
      </w:pPr>
    </w:p>
    <w:p w:rsidR="00AD69AD" w:rsidRPr="00A86591" w:rsidRDefault="00AD69AD" w:rsidP="00AD69AD">
      <w:pPr>
        <w:pStyle w:val="Heading2"/>
      </w:pPr>
      <w:r>
        <w:lastRenderedPageBreak/>
        <w:t>Statistics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AD69AD" w:rsidTr="003002F5">
        <w:tc>
          <w:tcPr>
            <w:tcW w:w="9470" w:type="dxa"/>
            <w:gridSpan w:val="2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api/stats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GET</w:t>
            </w:r>
          </w:p>
        </w:tc>
      </w:tr>
      <w:tr w:rsidR="00AD69AD" w:rsidTr="003002F5">
        <w:tc>
          <w:tcPr>
            <w:tcW w:w="1152" w:type="dxa"/>
            <w:shd w:val="clear" w:color="auto" w:fill="auto"/>
          </w:tcPr>
          <w:p w:rsidR="00AD69AD" w:rsidRPr="00C228E5" w:rsidRDefault="00AD69AD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"trips": 1337,</w:t>
            </w:r>
          </w:p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"finishedTrips": 919,</w:t>
            </w:r>
          </w:p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"users": 654,</w:t>
            </w:r>
          </w:p>
          <w:p w:rsidR="00AD69AD" w:rsidRPr="00C228E5" w:rsidRDefault="00AD69AD" w:rsidP="00DC27CA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"drivers": 321</w:t>
            </w:r>
            <w:r w:rsidR="00DC27CA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AD69AD" w:rsidRDefault="00AD69AD" w:rsidP="00AD69AD">
      <w:pPr>
        <w:rPr>
          <w:b/>
        </w:rPr>
      </w:pPr>
    </w:p>
    <w:p w:rsidR="00AD69AD" w:rsidRPr="00A86591" w:rsidRDefault="00AD69AD" w:rsidP="00AD69AD">
      <w:pPr>
        <w:pStyle w:val="Heading2"/>
      </w:pPr>
      <w:r>
        <w:t>Cities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AD69AD" w:rsidTr="003002F5">
        <w:tc>
          <w:tcPr>
            <w:tcW w:w="9470" w:type="dxa"/>
            <w:gridSpan w:val="2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api/</w:t>
            </w:r>
            <w:r w:rsidRPr="00AD69AD">
              <w:t>cities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GET</w:t>
            </w:r>
          </w:p>
        </w:tc>
      </w:tr>
      <w:tr w:rsidR="00AD69AD" w:rsidTr="003002F5">
        <w:tc>
          <w:tcPr>
            <w:tcW w:w="1152" w:type="dxa"/>
            <w:shd w:val="clear" w:color="auto" w:fill="auto"/>
          </w:tcPr>
          <w:p w:rsidR="00AD69AD" w:rsidRPr="00C228E5" w:rsidRDefault="00AD69AD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AD69AD" w:rsidRPr="00C228E5" w:rsidRDefault="00B94E3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4E3D">
              <w:rPr>
                <w:rFonts w:ascii="Consolas" w:hAnsi="Consolas" w:cs="Consolas"/>
                <w:noProof/>
                <w:sz w:val="20"/>
                <w:szCs w:val="20"/>
              </w:rPr>
              <w:t>["Aheloy","Ahtopol","Aksakovo",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...,</w:t>
            </w:r>
            <w:r w:rsidRPr="00B94E3D">
              <w:rPr>
                <w:rFonts w:ascii="Consolas" w:hAnsi="Consolas" w:cs="Consolas"/>
                <w:noProof/>
                <w:sz w:val="20"/>
                <w:szCs w:val="20"/>
              </w:rPr>
              <w:t>"Zlataritsa","Zlatitsa","Zlatograd"]</w:t>
            </w:r>
          </w:p>
        </w:tc>
      </w:tr>
    </w:tbl>
    <w:p w:rsidR="00AD69AD" w:rsidRDefault="00AD69AD" w:rsidP="00AD69AD">
      <w:pPr>
        <w:rPr>
          <w:b/>
        </w:rPr>
      </w:pPr>
    </w:p>
    <w:p w:rsidR="002B1AFF" w:rsidRDefault="002B1AFF" w:rsidP="002B1AFF">
      <w:pPr>
        <w:pStyle w:val="Heading2"/>
      </w:pPr>
      <w:r>
        <w:t>Trips</w:t>
      </w: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t>Create trip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api/trips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2973DF">
        <w:trPr>
          <w:trHeight w:val="70"/>
        </w:trPr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973DF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rom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Sofia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2973DF" w:rsidRPr="00C228E5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o": "</w:t>
            </w:r>
            <w:r w:rsidRPr="002973DF">
              <w:rPr>
                <w:rFonts w:ascii="Consolas" w:hAnsi="Consolas" w:cs="Consolas"/>
                <w:noProof/>
                <w:sz w:val="20"/>
                <w:szCs w:val="20"/>
              </w:rPr>
              <w:t>Kyustendil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2973DF" w:rsidRPr="00C228E5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a</w:t>
            </w:r>
            <w:r w:rsidR="00957E10" w:rsidRPr="00957E10">
              <w:rPr>
                <w:rFonts w:ascii="Consolas" w:hAnsi="Consolas" w:cs="Consolas"/>
                <w:noProof/>
                <w:sz w:val="20"/>
                <w:szCs w:val="20"/>
              </w:rPr>
              <w:t>vailableSeats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2B1AFF" w:rsidRPr="00C228E5" w:rsidRDefault="002973DF" w:rsidP="00530E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d</w:t>
            </w:r>
            <w:r w:rsidR="00530E90" w:rsidRPr="00530E90">
              <w:rPr>
                <w:rFonts w:ascii="Consolas" w:hAnsi="Consolas" w:cs="Consolas"/>
                <w:noProof/>
                <w:sz w:val="20"/>
                <w:szCs w:val="20"/>
              </w:rPr>
              <w:t>epartureTime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 xml:space="preserve">2014-09-29 </w:t>
            </w:r>
            <w:r w:rsidR="00530E90">
              <w:rPr>
                <w:rFonts w:ascii="Consolas" w:hAnsi="Consolas" w:cs="Consolas"/>
                <w:noProof/>
                <w:sz w:val="20"/>
                <w:szCs w:val="20"/>
              </w:rPr>
              <w:t>13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530E90">
              <w:rPr>
                <w:rFonts w:ascii="Consolas" w:hAnsi="Consolas" w:cs="Consolas"/>
                <w:noProof/>
                <w:sz w:val="20"/>
                <w:szCs w:val="20"/>
              </w:rPr>
              <w:t>37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:00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 }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>{  "id": "bcf79ac5-0e77-4a21-aa21-279c93375231",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"fe411b06-cef6-4c95-b95a-13a3310a1f05",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"test@test.com",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"Sofia",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"Kyustendil",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"2014-09-29T13:37:00",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"numberOfFreeSeats": 4,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true,</w:t>
            </w:r>
          </w:p>
          <w:p w:rsidR="002B1AFF" w:rsidRPr="00C228E5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"passangers": ["test@test.com"]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B61752" w:rsidRDefault="00B61752" w:rsidP="00B61752">
      <w:pPr>
        <w:spacing w:after="60"/>
        <w:rPr>
          <w:b/>
        </w:rPr>
      </w:pPr>
      <w:r>
        <w:rPr>
          <w:b/>
        </w:rPr>
        <w:t xml:space="preserve">* REQUIREMENTS: The logged user should be driver in order to be able to create trips. </w:t>
      </w:r>
      <w:r w:rsidRPr="004146EE">
        <w:rPr>
          <w:rFonts w:ascii="Consolas" w:hAnsi="Consolas" w:cs="Consolas"/>
          <w:b/>
          <w:noProof/>
          <w:sz w:val="20"/>
          <w:szCs w:val="20"/>
        </w:rPr>
        <w:t>availableSeats</w:t>
      </w:r>
      <w:r>
        <w:rPr>
          <w:b/>
        </w:rPr>
        <w:t xml:space="preserve"> should be at least 1. </w:t>
      </w:r>
      <w:r w:rsidRPr="004146EE">
        <w:rPr>
          <w:rFonts w:ascii="Consolas" w:hAnsi="Consolas" w:cs="Consolas"/>
          <w:b/>
          <w:noProof/>
          <w:sz w:val="20"/>
          <w:szCs w:val="20"/>
        </w:rPr>
        <w:t>departureTime</w:t>
      </w:r>
      <w:r>
        <w:rPr>
          <w:b/>
        </w:rPr>
        <w:t xml:space="preserve"> should be in the future. f</w:t>
      </w:r>
      <w:r w:rsidRPr="004146EE">
        <w:rPr>
          <w:rFonts w:ascii="Consolas" w:hAnsi="Consolas" w:cs="Consolas"/>
          <w:b/>
          <w:noProof/>
          <w:sz w:val="20"/>
          <w:szCs w:val="20"/>
        </w:rPr>
        <w:t>rom</w:t>
      </w:r>
      <w:r>
        <w:rPr>
          <w:b/>
        </w:rPr>
        <w:t xml:space="preserve"> and </w:t>
      </w:r>
      <w:r>
        <w:rPr>
          <w:rFonts w:ascii="Consolas" w:hAnsi="Consolas" w:cs="Consolas"/>
          <w:b/>
          <w:noProof/>
          <w:sz w:val="20"/>
          <w:szCs w:val="20"/>
        </w:rPr>
        <w:t>t</w:t>
      </w:r>
      <w:r w:rsidRPr="004146EE">
        <w:rPr>
          <w:rFonts w:ascii="Consolas" w:hAnsi="Consolas" w:cs="Consolas"/>
          <w:b/>
          <w:noProof/>
          <w:sz w:val="20"/>
          <w:szCs w:val="20"/>
        </w:rPr>
        <w:t>o</w:t>
      </w:r>
      <w:r>
        <w:rPr>
          <w:b/>
        </w:rPr>
        <w:t xml:space="preserve"> should be from the list of available cities (/api/cities)</w:t>
      </w:r>
      <w:r w:rsidR="00864615">
        <w:rPr>
          <w:b/>
        </w:rPr>
        <w:t>. f</w:t>
      </w:r>
      <w:r w:rsidR="00864615" w:rsidRPr="004146EE">
        <w:rPr>
          <w:rFonts w:ascii="Consolas" w:hAnsi="Consolas" w:cs="Consolas"/>
          <w:b/>
          <w:noProof/>
          <w:sz w:val="20"/>
          <w:szCs w:val="20"/>
        </w:rPr>
        <w:t>rom</w:t>
      </w:r>
      <w:r w:rsidR="00864615">
        <w:rPr>
          <w:b/>
        </w:rPr>
        <w:t xml:space="preserve"> and </w:t>
      </w:r>
      <w:r w:rsidR="00864615">
        <w:rPr>
          <w:rFonts w:ascii="Consolas" w:hAnsi="Consolas" w:cs="Consolas"/>
          <w:b/>
          <w:noProof/>
          <w:sz w:val="20"/>
          <w:szCs w:val="20"/>
        </w:rPr>
        <w:t>t</w:t>
      </w:r>
      <w:r w:rsidR="00864615" w:rsidRPr="004146EE">
        <w:rPr>
          <w:rFonts w:ascii="Consolas" w:hAnsi="Consolas" w:cs="Consolas"/>
          <w:b/>
          <w:noProof/>
          <w:sz w:val="20"/>
          <w:szCs w:val="20"/>
        </w:rPr>
        <w:t>o</w:t>
      </w:r>
      <w:r w:rsidR="00864615">
        <w:rPr>
          <w:b/>
        </w:rPr>
        <w:t xml:space="preserve"> should be different.</w:t>
      </w:r>
    </w:p>
    <w:p w:rsidR="009771B1" w:rsidRDefault="009771B1" w:rsidP="00844B55">
      <w:pPr>
        <w:spacing w:after="60"/>
        <w:rPr>
          <w:b/>
        </w:rPr>
      </w:pPr>
      <w:r>
        <w:rPr>
          <w:b/>
        </w:rPr>
        <w:t>* NOTE: isMine value means that the currently logged user is part of the trip (either driver or passenger)</w:t>
      </w:r>
    </w:p>
    <w:p w:rsidR="00147F21" w:rsidRDefault="00147F21" w:rsidP="00844B55">
      <w:pPr>
        <w:spacing w:after="60"/>
        <w:rPr>
          <w:b/>
        </w:rPr>
      </w:pPr>
      <w:r>
        <w:rPr>
          <w:b/>
        </w:rPr>
        <w:t>* NOTE: All drivers are passengers too.</w:t>
      </w:r>
    </w:p>
    <w:p w:rsidR="00A85B00" w:rsidRPr="00AF077C" w:rsidRDefault="00A85B00" w:rsidP="00A85B00">
      <w:pPr>
        <w:pStyle w:val="Heading3"/>
        <w:rPr>
          <w:b/>
        </w:rPr>
      </w:pPr>
      <w:r w:rsidRPr="00AF077C">
        <w:rPr>
          <w:b/>
        </w:rPr>
        <w:t>Get trip detail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A85B00" w:rsidTr="003002F5">
        <w:tc>
          <w:tcPr>
            <w:tcW w:w="9251" w:type="dxa"/>
            <w:gridSpan w:val="2"/>
            <w:shd w:val="clear" w:color="auto" w:fill="D7D2D9" w:themeFill="accent6" w:themeFillTint="66"/>
          </w:tcPr>
          <w:p w:rsidR="00A85B00" w:rsidRDefault="00A85B00" w:rsidP="003002F5">
            <w:pPr>
              <w:pStyle w:val="Apiaddress"/>
            </w:pPr>
            <w:r>
              <w:t>api/trips/</w:t>
            </w:r>
            <w:r w:rsidR="00013B90" w:rsidRPr="00013B90">
              <w:t>7362e399-d051-42bd-95a0-109a2673dfd5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A85B00" w:rsidRDefault="00A85B00" w:rsidP="003002F5">
            <w:pPr>
              <w:pStyle w:val="Apiaddress"/>
            </w:pPr>
            <w:r>
              <w:t>GET</w:t>
            </w:r>
          </w:p>
        </w:tc>
      </w:tr>
      <w:tr w:rsidR="00A85B00" w:rsidTr="003002F5">
        <w:tc>
          <w:tcPr>
            <w:tcW w:w="1152" w:type="dxa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A85B00" w:rsidTr="003002F5">
        <w:tc>
          <w:tcPr>
            <w:tcW w:w="1152" w:type="dxa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{  "id": "7362e399-d051-42bd-95a0-109a2673dfd5",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"c73d0bc9-47b7-4cc4-abb2-cd5516b94596",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"test02@test.com",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"Ahtopol",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"Etropole",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"2014-10-11T17:09:19.203",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ts": 3</w:t>
            </w: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false</w:t>
            </w: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"passangers": [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"test02@test.com",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  "test06@test.com"</w:t>
            </w:r>
          </w:p>
          <w:p w:rsid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]</w:t>
            </w:r>
          </w:p>
          <w:p w:rsidR="00A85B00" w:rsidRPr="00C228E5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01257F" w:rsidRPr="00AF077C" w:rsidRDefault="0001257F" w:rsidP="0001257F">
      <w:pPr>
        <w:pStyle w:val="Heading3"/>
        <w:rPr>
          <w:b/>
        </w:rPr>
      </w:pPr>
      <w:r w:rsidRPr="00AF077C">
        <w:rPr>
          <w:b/>
        </w:rPr>
        <w:lastRenderedPageBreak/>
        <w:t>Join trip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01257F" w:rsidTr="003002F5">
        <w:tc>
          <w:tcPr>
            <w:tcW w:w="9251" w:type="dxa"/>
            <w:gridSpan w:val="2"/>
            <w:shd w:val="clear" w:color="auto" w:fill="D7D2D9" w:themeFill="accent6" w:themeFillTint="66"/>
          </w:tcPr>
          <w:p w:rsidR="0001257F" w:rsidRDefault="0001257F" w:rsidP="003002F5">
            <w:pPr>
              <w:pStyle w:val="Apiaddress"/>
            </w:pPr>
            <w:r>
              <w:t>api/trips/</w:t>
            </w:r>
            <w:r w:rsidRPr="00013B90">
              <w:t>7362e399-d051-42bd-95a0-109a2673dfd5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01257F" w:rsidRDefault="0001257F" w:rsidP="003002F5">
            <w:pPr>
              <w:pStyle w:val="Apiaddress"/>
            </w:pPr>
            <w:r>
              <w:t>PUT</w:t>
            </w:r>
          </w:p>
        </w:tc>
      </w:tr>
      <w:tr w:rsidR="0001257F" w:rsidTr="003002F5">
        <w:tc>
          <w:tcPr>
            <w:tcW w:w="1152" w:type="dxa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01257F" w:rsidTr="003002F5">
        <w:tc>
          <w:tcPr>
            <w:tcW w:w="1152" w:type="dxa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{  "id": "7362e399-d051-42bd-95a0-109a2673dfd5",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"c73d0bc9-47b7-4cc4-abb2-cd5516b94596",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"test02@test.com",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"Ahtopol",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"Etropole",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"2014-10-11T17:09:19.203",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"numberOfFreeSeats": 2,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true,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"passangers": [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"test02@test.com",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"test06@test.com",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"test@test.com"</w:t>
            </w:r>
          </w:p>
          <w:p w:rsid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]</w:t>
            </w:r>
          </w:p>
          <w:p w:rsidR="0001257F" w:rsidRPr="00C228E5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A42662" w:rsidRDefault="007665AF" w:rsidP="007665AF">
      <w:pPr>
        <w:spacing w:after="60"/>
        <w:rPr>
          <w:b/>
        </w:rPr>
      </w:pPr>
      <w:r>
        <w:rPr>
          <w:b/>
        </w:rPr>
        <w:t xml:space="preserve">*NOTE: In case of any error (invalid trip id, past trip, </w:t>
      </w:r>
      <w:r w:rsidR="00AE4912">
        <w:rPr>
          <w:b/>
        </w:rPr>
        <w:t xml:space="preserve">user </w:t>
      </w:r>
      <w:r>
        <w:rPr>
          <w:b/>
        </w:rPr>
        <w:t>already in the trip, no seats available, etc.) you will receive status code 400 (with JSON object with property message</w:t>
      </w:r>
      <w:r w:rsidR="00AE4912">
        <w:rPr>
          <w:b/>
        </w:rPr>
        <w:t>, containing the text of the error</w:t>
      </w:r>
      <w:r>
        <w:rPr>
          <w:b/>
        </w:rPr>
        <w:t>). This applies for all other queries</w:t>
      </w:r>
      <w:r w:rsidR="00AE4912">
        <w:rPr>
          <w:b/>
        </w:rPr>
        <w:t>.</w:t>
      </w:r>
    </w:p>
    <w:p w:rsidR="002B1AFF" w:rsidRPr="00F64793" w:rsidRDefault="002B1AFF" w:rsidP="00F64793">
      <w:pPr>
        <w:pStyle w:val="Heading3"/>
        <w:rPr>
          <w:b/>
        </w:rPr>
      </w:pPr>
      <w:r w:rsidRPr="00F64793">
        <w:rPr>
          <w:b/>
        </w:rPr>
        <w:t>Get trips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563"/>
        <w:gridCol w:w="743"/>
      </w:tblGrid>
      <w:tr w:rsidR="002B1AFF" w:rsidTr="0085479F">
        <w:tc>
          <w:tcPr>
            <w:tcW w:w="9715" w:type="dxa"/>
            <w:gridSpan w:val="2"/>
            <w:shd w:val="clear" w:color="auto" w:fill="D7D2D9" w:themeFill="accent6" w:themeFillTint="66"/>
          </w:tcPr>
          <w:p w:rsidR="002B1AFF" w:rsidRDefault="0085479F" w:rsidP="00110D3A">
            <w:pPr>
              <w:pStyle w:val="Apiaddress"/>
            </w:pPr>
            <w:r w:rsidRPr="0085479F">
              <w:t>api/trips?page=1&amp;orderBy=seats&amp;orderType=asc&amp;from=Sofia&amp;finished=true&amp;onlyMine=false</w:t>
            </w:r>
          </w:p>
        </w:tc>
        <w:tc>
          <w:tcPr>
            <w:tcW w:w="743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[{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"0ea1b7d8-b639-4fb1-a79d-d97fab0c79e4",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"84630007-63ad-4ccc-8264-1797e6a43279",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"test34@test.com",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"Boychinovtsi",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"departureDate": "2014-11-09T17:09:19.3",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3,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"isMine": false,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["test13@test.com", "test34@test.com"]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"bcf79ac5-0e77-4a21-aa21-279c93375231",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"fe411b06-cef6-4c95-b95a-13a3310a1f05",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"Kyustendil",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"departureDate": "2014-09-29T13:37:00",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4,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"isMine": true,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["test@test.com"]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"c58dec3b-ec72-4e85-8658-401065abaedc",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"9297512a-6817-435a-b0b7-df11277f400d",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"test10@test.com",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"Dolna Mitropoliya",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"departureDate": "2014-07-11T17:09:18.957",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4,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"isMine": false,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["test10@test.com"]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"8cf1097e-8710-46ef-a1d7-5893ca5cbef3",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"fe411b06-cef6-4c95-b95a-13a3310a1f05",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"Kyustendil",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"departureDate": "2014-09-29T13:37:00",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4,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"isMine": true,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["test@test.com"]</w:t>
            </w:r>
          </w:p>
          <w:p w:rsidR="002B1AFF" w:rsidRPr="00C228E5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}]</w:t>
            </w:r>
          </w:p>
        </w:tc>
      </w:tr>
    </w:tbl>
    <w:p w:rsidR="000214CF" w:rsidRDefault="000214CF" w:rsidP="000214CF">
      <w:pPr>
        <w:rPr>
          <w:b/>
        </w:rPr>
      </w:pPr>
    </w:p>
    <w:p w:rsidR="002B1AFF" w:rsidRDefault="002B1AFF" w:rsidP="002B1AFF">
      <w:pPr>
        <w:pStyle w:val="Heading2"/>
      </w:pPr>
      <w:r>
        <w:t>Drivers</w:t>
      </w: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t>Get drivers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api/drivers</w:t>
            </w:r>
            <w:r w:rsidR="00DB0E4E">
              <w:t>?page=1&amp;username=TEST.com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[{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"1c25d2fc-f2f5-4e63-bef1-01a2c4374e26",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</w:t>
            </w:r>
            <w:r w:rsidR="008F7F25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  <w:r w:rsidR="005F1694">
              <w:rPr>
                <w:rFonts w:ascii="Consolas" w:hAnsi="Consolas" w:cs="Consolas"/>
                <w:noProof/>
                <w:sz w:val="20"/>
                <w:szCs w:val="20"/>
              </w:rPr>
              <w:t>est44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@test.com",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10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"36f11831-545c-4228-b0b6-be54832884e6",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"test</w:t>
            </w:r>
            <w:r w:rsidR="008F7F25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1@test.com",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1,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8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</w:t>
            </w:r>
            <w:r w:rsidR="00E93AF6" w:rsidRPr="00AB3A67">
              <w:rPr>
                <w:rFonts w:ascii="Consolas" w:hAnsi="Consolas" w:cs="Consolas"/>
                <w:noProof/>
                <w:sz w:val="20"/>
                <w:szCs w:val="20"/>
              </w:rPr>
              <w:t>52f9631d-0af7-49b0-81b1-5b0476131022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125DDA" w:rsidRPr="00125DDA" w:rsidRDefault="00125DDA" w:rsidP="00E93AF6">
            <w:pPr>
              <w:tabs>
                <w:tab w:val="left" w:pos="372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</w:t>
            </w:r>
            <w:r w:rsidR="00430D8A" w:rsidRPr="00AB3A67">
              <w:rPr>
                <w:rFonts w:ascii="Consolas" w:hAnsi="Consolas" w:cs="Consolas"/>
                <w:noProof/>
                <w:sz w:val="20"/>
                <w:szCs w:val="20"/>
              </w:rPr>
              <w:t>test34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@test.com",</w:t>
            </w:r>
          </w:p>
          <w:p w:rsidR="00125DDA" w:rsidRPr="00125DDA" w:rsidRDefault="00430D8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</w:t>
            </w:r>
            <w:r w:rsidR="00125DDA" w:rsidRPr="00125DD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8</w:t>
            </w:r>
          </w:p>
          <w:p w:rsidR="002B1AFF" w:rsidRPr="00C228E5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}]</w:t>
            </w:r>
          </w:p>
        </w:tc>
      </w:tr>
    </w:tbl>
    <w:p w:rsidR="001F376D" w:rsidRPr="00696B8C" w:rsidRDefault="001F376D" w:rsidP="0019183F">
      <w:pPr>
        <w:spacing w:after="60"/>
        <w:rPr>
          <w:b/>
        </w:rPr>
      </w:pPr>
      <w:r>
        <w:rPr>
          <w:b/>
        </w:rPr>
        <w:t xml:space="preserve">*NOTE: If you send the request </w:t>
      </w:r>
      <w:r w:rsidR="00C27318">
        <w:rPr>
          <w:b/>
        </w:rPr>
        <w:t>anonymously</w:t>
      </w:r>
      <w:r>
        <w:rPr>
          <w:b/>
        </w:rPr>
        <w:t xml:space="preserve"> you will receive </w:t>
      </w:r>
      <w:bookmarkStart w:id="5" w:name="OLE_LINK1"/>
      <w:bookmarkStart w:id="6" w:name="OLE_LINK2"/>
      <w:r>
        <w:rPr>
          <w:b/>
        </w:rPr>
        <w:t xml:space="preserve">the </w:t>
      </w:r>
      <w:r w:rsidRPr="001F376D">
        <w:rPr>
          <w:b/>
        </w:rPr>
        <w:t>top 10 drivers, sorted by number of trips (</w:t>
      </w:r>
      <w:r>
        <w:rPr>
          <w:b/>
        </w:rPr>
        <w:t xml:space="preserve">in </w:t>
      </w:r>
      <w:r w:rsidRPr="001F376D">
        <w:rPr>
          <w:b/>
        </w:rPr>
        <w:t>desc</w:t>
      </w:r>
      <w:r>
        <w:rPr>
          <w:b/>
        </w:rPr>
        <w:t>ending order</w:t>
      </w:r>
      <w:r w:rsidRPr="001F376D">
        <w:rPr>
          <w:b/>
        </w:rPr>
        <w:t>) and then by username (</w:t>
      </w:r>
      <w:r>
        <w:rPr>
          <w:b/>
        </w:rPr>
        <w:t xml:space="preserve">in </w:t>
      </w:r>
      <w:r w:rsidRPr="001F376D">
        <w:rPr>
          <w:b/>
        </w:rPr>
        <w:t>asc</w:t>
      </w:r>
      <w:r>
        <w:rPr>
          <w:b/>
        </w:rPr>
        <w:t>ending order</w:t>
      </w:r>
      <w:r w:rsidRPr="001F376D">
        <w:rPr>
          <w:b/>
        </w:rPr>
        <w:t>)</w:t>
      </w:r>
      <w:r w:rsidR="00930408">
        <w:rPr>
          <w:b/>
        </w:rPr>
        <w:t xml:space="preserve"> with no paging and filtering</w:t>
      </w:r>
      <w:bookmarkEnd w:id="5"/>
      <w:bookmarkEnd w:id="6"/>
      <w:r w:rsidRPr="001F376D">
        <w:rPr>
          <w:b/>
        </w:rPr>
        <w:t>.</w:t>
      </w: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lastRenderedPageBreak/>
        <w:t>Get driver detail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api/drivers/</w:t>
            </w:r>
            <w:r w:rsidR="002B1347" w:rsidRPr="002B1347">
              <w:t>52f9631d-0af7-49b0-81b1-5b0476131022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"e11ba9c5-d0cc-465a-aa55-354340e42baf",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"test36@test.com",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9,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"trips": [{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"f466253d-a1ef-41c6-9f84-5c2722a01d73",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"e11ba9c5-d0cc-465a-aa55-354340e42baf",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"test36@test.com",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"Botevgrad",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"Simitli",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"2014-10-05T17:09:19.16",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1,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}, 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"c639f81c-1f3e-4b00-9533-0c88e96a520e",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"c73d0bc9-47b7-4cc4-abb2-cd5516b94596",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"test02@test.com",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"Ardino",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"Belitsa",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"2014-10-31T17:09:19.27",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1,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}, 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"080dc395-09ac-4f76-8e17-a188a9de0fae",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"70bd20b5-2d78-427b-b359-3eb1b891d0d7",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"test26@test.com",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"Saedinenie",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"Maglizh",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"2014-11-15T17:09:19.323",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3,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}]</w:t>
            </w:r>
          </w:p>
          <w:p w:rsidR="002B1AFF" w:rsidRPr="00C228E5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CA4F32" w:rsidRPr="002B1AFF" w:rsidRDefault="00CA4F32" w:rsidP="002B1AFF"/>
    <w:sectPr w:rsidR="00CA4F32" w:rsidRPr="002B1AFF" w:rsidSect="00B9405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851" w:right="851" w:bottom="1701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917" w:rsidRDefault="00287917" w:rsidP="006F61B7">
      <w:pPr>
        <w:spacing w:after="0" w:line="240" w:lineRule="auto"/>
      </w:pPr>
      <w:r>
        <w:separator/>
      </w:r>
    </w:p>
  </w:endnote>
  <w:endnote w:type="continuationSeparator" w:id="0">
    <w:p w:rsidR="00287917" w:rsidRDefault="00287917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93B" w:rsidRPr="00027364" w:rsidRDefault="0066159B">
    <w:pPr>
      <w:pStyle w:val="Footer"/>
      <w:rPr>
        <w:rFonts w:ascii="Arial" w:hAnsi="Arial" w:cs="Arial"/>
        <w:sz w:val="16"/>
        <w:szCs w:val="16"/>
        <w:lang w:val="bg-BG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B710F9" wp14:editId="00B710FA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4EFF" w:rsidRPr="00114EFF" w:rsidRDefault="00114EF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7A2A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4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7A2A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6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0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:rsidR="00114EFF" w:rsidRPr="00114EFF" w:rsidRDefault="00114EF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107A2A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4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107A2A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6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B710FB" wp14:editId="00B710F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5F5665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="00027364">
      <w:rPr>
        <w:rFonts w:ascii="Arial" w:hAnsi="Arial" w:cs="Arial"/>
        <w:sz w:val="16"/>
        <w:szCs w:val="16"/>
        <w:lang w:val="bg-BG"/>
      </w:rPr>
      <w:t xml:space="preserve"> </w:t>
    </w:r>
  </w:p>
  <w:p w:rsidR="0066159B" w:rsidRDefault="0066159B">
    <w:pPr>
      <w:pStyle w:val="Footer"/>
      <w:rPr>
        <w:rFonts w:ascii="Arial" w:hAnsi="Arial" w:cs="Arial"/>
        <w:sz w:val="16"/>
        <w:szCs w:val="16"/>
      </w:rPr>
    </w:pPr>
  </w:p>
  <w:p w:rsidR="0066159B" w:rsidRPr="00114EFF" w:rsidRDefault="0066159B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32" w:rsidRDefault="00C43ECC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B710FF" wp14:editId="00B71100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3DA40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71101" wp14:editId="00B71102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3ECC" w:rsidRPr="00114EFF" w:rsidRDefault="00C43ECC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4F32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404B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10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:rsidR="00C43ECC" w:rsidRPr="00114EFF" w:rsidRDefault="00C43ECC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A4F32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D3404B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:rsidR="00C43ECC" w:rsidRDefault="00CA4F32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:rsidR="00C43ECC" w:rsidRDefault="00C43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917" w:rsidRDefault="00287917" w:rsidP="006F61B7">
      <w:pPr>
        <w:spacing w:after="0" w:line="240" w:lineRule="auto"/>
      </w:pPr>
      <w:r>
        <w:separator/>
      </w:r>
    </w:p>
  </w:footnote>
  <w:footnote w:type="continuationSeparator" w:id="0">
    <w:p w:rsidR="00287917" w:rsidRDefault="00287917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1B7" w:rsidRDefault="00027364" w:rsidP="00027364">
    <w:pPr>
      <w:pStyle w:val="Header"/>
      <w:jc w:val="right"/>
    </w:pPr>
    <w:r>
      <w:rPr>
        <w:b/>
        <w:sz w:val="36"/>
        <w:szCs w:val="36"/>
      </w:rPr>
      <w:t xml:space="preserve">SPA Practical Exam </w:t>
    </w:r>
    <w:r w:rsidR="00B94054" w:rsidRPr="00027364">
      <w:rPr>
        <w:b/>
        <w:sz w:val="36"/>
        <w:szCs w:val="36"/>
      </w:rPr>
      <w:t>2014</w:t>
    </w:r>
    <w:r w:rsidR="00B94054">
      <w:rPr>
        <w:b/>
        <w:sz w:val="36"/>
        <w:szCs w:val="36"/>
      </w:rPr>
      <w:t xml:space="preserve"> </w:t>
    </w:r>
    <w:r>
      <w:rPr>
        <w:b/>
        <w:sz w:val="36"/>
        <w:szCs w:val="36"/>
      </w:rPr>
      <w:t xml:space="preserve">- </w:t>
    </w:r>
    <w:r w:rsidR="00B94054">
      <w:rPr>
        <w:b/>
        <w:sz w:val="36"/>
        <w:szCs w:val="36"/>
      </w:rPr>
      <w:t>Telerik Software Academy</w:t>
    </w:r>
    <w:r>
      <w:rPr>
        <w:b/>
        <w:sz w:val="36"/>
        <w:szCs w:val="36"/>
      </w:rPr>
      <w:t xml:space="preserve"> </w:t>
    </w:r>
    <w:r w:rsidR="00B94054">
      <w:rPr>
        <w:b/>
        <w:sz w:val="36"/>
        <w:szCs w:val="36"/>
      </w:rPr>
      <w:t xml:space="preserve"> </w:t>
    </w:r>
    <w:r w:rsidR="00641DC9">
      <w:rPr>
        <w:noProof/>
      </w:rPr>
      <w:drawing>
        <wp:inline distT="0" distB="0" distL="0" distR="0" wp14:anchorId="00B710F7" wp14:editId="00B710F8">
          <wp:extent cx="1066851" cy="235800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41DC9" w:rsidRDefault="00641DC9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CC" w:rsidRDefault="00C43ECC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00B710FD" wp14:editId="00B710FE">
          <wp:extent cx="1803734" cy="537733"/>
          <wp:effectExtent l="0" t="0" r="635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C8"/>
    <w:rsid w:val="000037DD"/>
    <w:rsid w:val="0001257F"/>
    <w:rsid w:val="00013B90"/>
    <w:rsid w:val="000214CF"/>
    <w:rsid w:val="0002256B"/>
    <w:rsid w:val="00027364"/>
    <w:rsid w:val="000304E4"/>
    <w:rsid w:val="000526B6"/>
    <w:rsid w:val="00060941"/>
    <w:rsid w:val="00065EF1"/>
    <w:rsid w:val="00080CBD"/>
    <w:rsid w:val="000846C7"/>
    <w:rsid w:val="00095DF9"/>
    <w:rsid w:val="000B5682"/>
    <w:rsid w:val="000E63A6"/>
    <w:rsid w:val="000E7360"/>
    <w:rsid w:val="00104C0D"/>
    <w:rsid w:val="00107A2A"/>
    <w:rsid w:val="00110D3A"/>
    <w:rsid w:val="00114EFF"/>
    <w:rsid w:val="001200DB"/>
    <w:rsid w:val="00123A88"/>
    <w:rsid w:val="00125DDA"/>
    <w:rsid w:val="001261DE"/>
    <w:rsid w:val="001266C1"/>
    <w:rsid w:val="00130FFE"/>
    <w:rsid w:val="00147F21"/>
    <w:rsid w:val="00170970"/>
    <w:rsid w:val="00170B4A"/>
    <w:rsid w:val="0019183F"/>
    <w:rsid w:val="001B1BF2"/>
    <w:rsid w:val="001B3505"/>
    <w:rsid w:val="001D2B60"/>
    <w:rsid w:val="001E0EBB"/>
    <w:rsid w:val="001F376D"/>
    <w:rsid w:val="00204CB1"/>
    <w:rsid w:val="002050D0"/>
    <w:rsid w:val="002302A3"/>
    <w:rsid w:val="00231EF7"/>
    <w:rsid w:val="00240200"/>
    <w:rsid w:val="00240824"/>
    <w:rsid w:val="00256007"/>
    <w:rsid w:val="002664B3"/>
    <w:rsid w:val="002717B6"/>
    <w:rsid w:val="00273AD8"/>
    <w:rsid w:val="002848B9"/>
    <w:rsid w:val="00287917"/>
    <w:rsid w:val="002973DF"/>
    <w:rsid w:val="002A239B"/>
    <w:rsid w:val="002A6E2A"/>
    <w:rsid w:val="002B1347"/>
    <w:rsid w:val="002B1AFF"/>
    <w:rsid w:val="002B3139"/>
    <w:rsid w:val="002B58D5"/>
    <w:rsid w:val="002C1C85"/>
    <w:rsid w:val="002F35C2"/>
    <w:rsid w:val="003034FA"/>
    <w:rsid w:val="003606B6"/>
    <w:rsid w:val="00362F36"/>
    <w:rsid w:val="00397AC0"/>
    <w:rsid w:val="003A1963"/>
    <w:rsid w:val="003A72C8"/>
    <w:rsid w:val="003D6775"/>
    <w:rsid w:val="003E3D08"/>
    <w:rsid w:val="003E4E51"/>
    <w:rsid w:val="00401BB4"/>
    <w:rsid w:val="004053A7"/>
    <w:rsid w:val="00413627"/>
    <w:rsid w:val="004144F1"/>
    <w:rsid w:val="004146EE"/>
    <w:rsid w:val="00430D8A"/>
    <w:rsid w:val="00442BA8"/>
    <w:rsid w:val="0045142F"/>
    <w:rsid w:val="00463F07"/>
    <w:rsid w:val="004D1AB2"/>
    <w:rsid w:val="004D5587"/>
    <w:rsid w:val="004E0DDF"/>
    <w:rsid w:val="00522F0F"/>
    <w:rsid w:val="00530E90"/>
    <w:rsid w:val="00534D34"/>
    <w:rsid w:val="00537F5F"/>
    <w:rsid w:val="00540D22"/>
    <w:rsid w:val="00552979"/>
    <w:rsid w:val="005741FB"/>
    <w:rsid w:val="00590D55"/>
    <w:rsid w:val="005E159E"/>
    <w:rsid w:val="005F1694"/>
    <w:rsid w:val="005F547E"/>
    <w:rsid w:val="00604CBE"/>
    <w:rsid w:val="00613486"/>
    <w:rsid w:val="0063488E"/>
    <w:rsid w:val="00634DFF"/>
    <w:rsid w:val="0063601C"/>
    <w:rsid w:val="00641DC9"/>
    <w:rsid w:val="0066159B"/>
    <w:rsid w:val="00676B47"/>
    <w:rsid w:val="00682B2C"/>
    <w:rsid w:val="00696B8C"/>
    <w:rsid w:val="006B21C8"/>
    <w:rsid w:val="006B4A3D"/>
    <w:rsid w:val="006C4FFE"/>
    <w:rsid w:val="006D43DE"/>
    <w:rsid w:val="006D6DCE"/>
    <w:rsid w:val="006E35B1"/>
    <w:rsid w:val="006E49F9"/>
    <w:rsid w:val="006F36CB"/>
    <w:rsid w:val="006F61B7"/>
    <w:rsid w:val="007132A7"/>
    <w:rsid w:val="00716D8A"/>
    <w:rsid w:val="007410E1"/>
    <w:rsid w:val="00745119"/>
    <w:rsid w:val="00752A94"/>
    <w:rsid w:val="007665AF"/>
    <w:rsid w:val="00776D1D"/>
    <w:rsid w:val="00785733"/>
    <w:rsid w:val="007857AC"/>
    <w:rsid w:val="007A1F2D"/>
    <w:rsid w:val="007A72AE"/>
    <w:rsid w:val="007B0120"/>
    <w:rsid w:val="007C4CBE"/>
    <w:rsid w:val="007E23DC"/>
    <w:rsid w:val="007E46D4"/>
    <w:rsid w:val="007E6465"/>
    <w:rsid w:val="007E7F9E"/>
    <w:rsid w:val="00811550"/>
    <w:rsid w:val="00815478"/>
    <w:rsid w:val="0082145C"/>
    <w:rsid w:val="00824ED2"/>
    <w:rsid w:val="00834466"/>
    <w:rsid w:val="00844B55"/>
    <w:rsid w:val="00847653"/>
    <w:rsid w:val="0085479F"/>
    <w:rsid w:val="00864615"/>
    <w:rsid w:val="00867029"/>
    <w:rsid w:val="00882247"/>
    <w:rsid w:val="00884C73"/>
    <w:rsid w:val="00890CC6"/>
    <w:rsid w:val="008B68BF"/>
    <w:rsid w:val="008E0207"/>
    <w:rsid w:val="008E309A"/>
    <w:rsid w:val="008F2C4F"/>
    <w:rsid w:val="008F7F25"/>
    <w:rsid w:val="00923550"/>
    <w:rsid w:val="00930408"/>
    <w:rsid w:val="00931433"/>
    <w:rsid w:val="00935B89"/>
    <w:rsid w:val="00957E10"/>
    <w:rsid w:val="0096693F"/>
    <w:rsid w:val="0097701D"/>
    <w:rsid w:val="009771B1"/>
    <w:rsid w:val="00985692"/>
    <w:rsid w:val="009A00F5"/>
    <w:rsid w:val="009B4ED2"/>
    <w:rsid w:val="009C0353"/>
    <w:rsid w:val="009E7F9F"/>
    <w:rsid w:val="00A0476C"/>
    <w:rsid w:val="00A1387D"/>
    <w:rsid w:val="00A15A01"/>
    <w:rsid w:val="00A36EA3"/>
    <w:rsid w:val="00A42662"/>
    <w:rsid w:val="00A45067"/>
    <w:rsid w:val="00A50B15"/>
    <w:rsid w:val="00A85B00"/>
    <w:rsid w:val="00A95FB1"/>
    <w:rsid w:val="00A97D42"/>
    <w:rsid w:val="00AB3A67"/>
    <w:rsid w:val="00AB7064"/>
    <w:rsid w:val="00AB7498"/>
    <w:rsid w:val="00AD69AD"/>
    <w:rsid w:val="00AD6DEE"/>
    <w:rsid w:val="00AD793B"/>
    <w:rsid w:val="00AE4912"/>
    <w:rsid w:val="00AE6860"/>
    <w:rsid w:val="00AF2E32"/>
    <w:rsid w:val="00AF5B40"/>
    <w:rsid w:val="00B0361E"/>
    <w:rsid w:val="00B04DAF"/>
    <w:rsid w:val="00B61752"/>
    <w:rsid w:val="00B62CD2"/>
    <w:rsid w:val="00B72536"/>
    <w:rsid w:val="00B94054"/>
    <w:rsid w:val="00B94E3D"/>
    <w:rsid w:val="00BB4A99"/>
    <w:rsid w:val="00BF0A89"/>
    <w:rsid w:val="00BF614F"/>
    <w:rsid w:val="00C02E6C"/>
    <w:rsid w:val="00C228E5"/>
    <w:rsid w:val="00C27318"/>
    <w:rsid w:val="00C43ECC"/>
    <w:rsid w:val="00C446E7"/>
    <w:rsid w:val="00C571FE"/>
    <w:rsid w:val="00C7103F"/>
    <w:rsid w:val="00C72334"/>
    <w:rsid w:val="00CA4F32"/>
    <w:rsid w:val="00CB1DDA"/>
    <w:rsid w:val="00CF7A62"/>
    <w:rsid w:val="00D03DD4"/>
    <w:rsid w:val="00D237DD"/>
    <w:rsid w:val="00D305A6"/>
    <w:rsid w:val="00D3404B"/>
    <w:rsid w:val="00D46EF4"/>
    <w:rsid w:val="00D64D88"/>
    <w:rsid w:val="00D94B07"/>
    <w:rsid w:val="00DA75C8"/>
    <w:rsid w:val="00DB0E4E"/>
    <w:rsid w:val="00DB6C45"/>
    <w:rsid w:val="00DC27CA"/>
    <w:rsid w:val="00DC34B0"/>
    <w:rsid w:val="00DC4E85"/>
    <w:rsid w:val="00DC558B"/>
    <w:rsid w:val="00DC7849"/>
    <w:rsid w:val="00DC7DC5"/>
    <w:rsid w:val="00DD377D"/>
    <w:rsid w:val="00DE71D9"/>
    <w:rsid w:val="00E052FA"/>
    <w:rsid w:val="00E36011"/>
    <w:rsid w:val="00E75BA0"/>
    <w:rsid w:val="00E91D52"/>
    <w:rsid w:val="00E924D4"/>
    <w:rsid w:val="00E93AF6"/>
    <w:rsid w:val="00EA62C8"/>
    <w:rsid w:val="00ED252E"/>
    <w:rsid w:val="00ED67F6"/>
    <w:rsid w:val="00EE4945"/>
    <w:rsid w:val="00F0188A"/>
    <w:rsid w:val="00F11672"/>
    <w:rsid w:val="00F1505F"/>
    <w:rsid w:val="00F16E00"/>
    <w:rsid w:val="00F238D9"/>
    <w:rsid w:val="00F545CD"/>
    <w:rsid w:val="00F64793"/>
    <w:rsid w:val="00F70F4D"/>
    <w:rsid w:val="00F80162"/>
    <w:rsid w:val="00F81B66"/>
    <w:rsid w:val="00FA2B3A"/>
    <w:rsid w:val="00FB704A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A9EC31-06C2-4274-B79F-532CED8B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DF"/>
  </w:style>
  <w:style w:type="paragraph" w:styleId="Heading1">
    <w:name w:val="heading 1"/>
    <w:basedOn w:val="Normal"/>
    <w:next w:val="Normal"/>
    <w:link w:val="Heading1Char"/>
    <w:uiPriority w:val="9"/>
    <w:qFormat/>
    <w:rsid w:val="00C02E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E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2E6C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02E6C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2E6C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6C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6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6C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6C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6C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6C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E6C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itle">
    <w:name w:val="Title"/>
    <w:basedOn w:val="Normal"/>
    <w:next w:val="Normal"/>
    <w:link w:val="TitleChar"/>
    <w:qFormat/>
    <w:rsid w:val="00C02E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02E6C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924D4"/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styleId="Strong">
    <w:name w:val="Strong"/>
    <w:basedOn w:val="DefaultParagraphFont"/>
    <w:uiPriority w:val="22"/>
    <w:qFormat/>
    <w:rsid w:val="00C02E6C"/>
    <w:rPr>
      <w:b/>
      <w:bCs/>
    </w:rPr>
  </w:style>
  <w:style w:type="character" w:styleId="Emphasis">
    <w:name w:val="Emphasis"/>
    <w:basedOn w:val="DefaultParagraphFont"/>
    <w:qFormat/>
    <w:rsid w:val="00C02E6C"/>
    <w:rPr>
      <w:i/>
      <w:iCs/>
    </w:rPr>
  </w:style>
  <w:style w:type="paragraph" w:styleId="NoSpacing">
    <w:name w:val="No Spacing"/>
    <w:uiPriority w:val="1"/>
    <w:qFormat/>
    <w:rsid w:val="00C02E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E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2E6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2E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6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6C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24D4"/>
    <w:rPr>
      <w:i/>
      <w:iCs/>
      <w:color w:val="4A66AC" w:themeColor="accent1"/>
      <w:sz w:val="40"/>
    </w:rPr>
  </w:style>
  <w:style w:type="character" w:styleId="IntenseEmphasis">
    <w:name w:val="Intense Emphasis"/>
    <w:basedOn w:val="DefaultParagraphFont"/>
    <w:uiPriority w:val="21"/>
    <w:qFormat/>
    <w:rsid w:val="00C02E6C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C02E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2E6C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2E6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02E6C"/>
    <w:pPr>
      <w:outlineLvl w:val="9"/>
    </w:pPr>
  </w:style>
  <w:style w:type="paragraph" w:customStyle="1" w:styleId="Apiaddress">
    <w:name w:val="Api address"/>
    <w:basedOn w:val="Normal"/>
    <w:link w:val="ApiaddressChar"/>
    <w:qFormat/>
    <w:rsid w:val="00110D3A"/>
    <w:pPr>
      <w:spacing w:after="0"/>
    </w:pPr>
    <w:rPr>
      <w:rFonts w:ascii="Consolas" w:hAnsi="Consolas"/>
      <w:b/>
    </w:rPr>
  </w:style>
  <w:style w:type="character" w:customStyle="1" w:styleId="ApiaddressChar">
    <w:name w:val="Api address Char"/>
    <w:basedOn w:val="DefaultParagraphFont"/>
    <w:link w:val="Apiaddress"/>
    <w:rsid w:val="00110D3A"/>
    <w:rPr>
      <w:rFonts w:ascii="Consolas" w:hAnsi="Consolas"/>
      <w:b/>
    </w:rPr>
  </w:style>
  <w:style w:type="character" w:styleId="Hyperlink">
    <w:name w:val="Hyperlink"/>
    <w:basedOn w:val="DefaultParagraphFont"/>
    <w:uiPriority w:val="99"/>
    <w:unhideWhenUsed/>
    <w:rsid w:val="00AB3A67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ostov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61BCA7-DE75-4C90-A541-6D819364C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2726</TotalTime>
  <Pages>6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Kostov</dc:creator>
  <cp:lastModifiedBy>Nikolay</cp:lastModifiedBy>
  <cp:revision>204</cp:revision>
  <dcterms:created xsi:type="dcterms:W3CDTF">2014-09-26T13:42:00Z</dcterms:created>
  <dcterms:modified xsi:type="dcterms:W3CDTF">2014-09-28T14:45:00Z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